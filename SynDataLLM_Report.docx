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3F3C5" w14:textId="35F1D485" w:rsidR="576062CF" w:rsidRDefault="576062CF" w:rsidP="00327D6A">
      <w:pPr>
        <w:ind w:firstLine="0"/>
      </w:pPr>
    </w:p>
    <w:p w14:paraId="590B9938" w14:textId="77777777" w:rsidR="576062CF" w:rsidRDefault="576062CF" w:rsidP="00FD478C"/>
    <w:p w14:paraId="2D01CC37" w14:textId="77777777" w:rsidR="576062CF" w:rsidRDefault="576062CF" w:rsidP="00FD478C"/>
    <w:p w14:paraId="39042FC6" w14:textId="77777777" w:rsidR="576062CF" w:rsidRDefault="576062CF" w:rsidP="00FD478C"/>
    <w:p w14:paraId="70A997F1" w14:textId="7BB11048" w:rsidR="576062CF" w:rsidRPr="00FD478C" w:rsidRDefault="00327D6A" w:rsidP="00FD478C">
      <w:pPr>
        <w:pStyle w:val="Title"/>
      </w:pPr>
      <w:r>
        <w:t>Title: Generating Synthetic Text Data using Large Language Models</w:t>
      </w:r>
      <w:r w:rsidR="576062CF" w:rsidRPr="00FD478C">
        <w:t xml:space="preserve"> </w:t>
      </w:r>
    </w:p>
    <w:p w14:paraId="17BB63D4" w14:textId="3CDA40BB" w:rsidR="00FD478C" w:rsidRDefault="00327D6A" w:rsidP="00FD478C">
      <w:pPr>
        <w:pStyle w:val="Subtitle"/>
      </w:pPr>
      <w:r>
        <w:t>Sahil Khandelwal</w:t>
      </w:r>
    </w:p>
    <w:p w14:paraId="0AF18D17" w14:textId="73BE9BE1" w:rsidR="00FD478C" w:rsidRDefault="00FD478C" w:rsidP="00FD478C">
      <w:pPr>
        <w:pStyle w:val="Subtitle"/>
      </w:pPr>
      <w:r w:rsidRPr="00FD478C">
        <w:t xml:space="preserve"> </w:t>
      </w:r>
    </w:p>
    <w:p w14:paraId="6FBE735C" w14:textId="62128624" w:rsidR="00FD478C" w:rsidRDefault="00FD478C" w:rsidP="00FD478C">
      <w:pPr>
        <w:pStyle w:val="Subtitle"/>
      </w:pPr>
      <w:r w:rsidRPr="00FD478C">
        <w:t xml:space="preserve">  </w:t>
      </w:r>
    </w:p>
    <w:p w14:paraId="785C7F9D" w14:textId="77777777" w:rsidR="576062CF" w:rsidRDefault="576062CF" w:rsidP="00DF3215"/>
    <w:p w14:paraId="0F989928" w14:textId="77777777" w:rsidR="717E282B" w:rsidRDefault="717E282B" w:rsidP="00DF3215"/>
    <w:p w14:paraId="6C385564" w14:textId="77777777" w:rsidR="717E282B" w:rsidRDefault="717E282B" w:rsidP="00DF3215"/>
    <w:p w14:paraId="4830D091" w14:textId="77777777" w:rsidR="717E282B" w:rsidRDefault="717E282B" w:rsidP="00DF3215"/>
    <w:p w14:paraId="13BE329B" w14:textId="77777777" w:rsidR="717E282B" w:rsidRDefault="717E282B" w:rsidP="00DF3215"/>
    <w:p w14:paraId="02A81551" w14:textId="77777777" w:rsidR="709762D6" w:rsidRDefault="709762D6" w:rsidP="00DF3215"/>
    <w:p w14:paraId="05466FF7" w14:textId="77777777" w:rsidR="709762D6" w:rsidRDefault="709762D6" w:rsidP="00DF3215"/>
    <w:p w14:paraId="7A41F84C" w14:textId="77777777" w:rsidR="717E282B" w:rsidRDefault="717E282B" w:rsidP="00DF3215"/>
    <w:p w14:paraId="4FDF7AD4" w14:textId="77777777" w:rsidR="5643BF48" w:rsidRDefault="5643BF48" w:rsidP="00DF3215"/>
    <w:p w14:paraId="4B77F20E" w14:textId="77777777" w:rsidR="733B038C" w:rsidRDefault="733B038C" w:rsidP="00DF3215"/>
    <w:p w14:paraId="538DD129" w14:textId="77777777" w:rsidR="717E282B" w:rsidRDefault="717E282B" w:rsidP="00DF3215"/>
    <w:p w14:paraId="00F60B20" w14:textId="1B691EF6" w:rsidR="00FD478C" w:rsidRDefault="00FD478C" w:rsidP="00327D6A">
      <w:pPr>
        <w:pStyle w:val="SectionTitle"/>
      </w:pPr>
      <w:r w:rsidRPr="00FD478C">
        <w:t xml:space="preserve"> </w:t>
      </w:r>
    </w:p>
    <w:p w14:paraId="5B135B4E" w14:textId="77777777" w:rsidR="005B23AB" w:rsidRDefault="005B23AB" w:rsidP="576062CF"/>
    <w:p w14:paraId="4D3392F8" w14:textId="77777777" w:rsidR="005B23AB" w:rsidRDefault="005B23AB" w:rsidP="576062CF"/>
    <w:p w14:paraId="7A158465" w14:textId="49E15764" w:rsidR="576062CF" w:rsidRDefault="005B23AB" w:rsidP="005B23AB">
      <w:pPr>
        <w:ind w:firstLine="0"/>
      </w:pPr>
      <w:r>
        <w:t>All the codes and the commented documentation can be found at:</w:t>
      </w:r>
      <w:r w:rsidRPr="005B23AB">
        <w:t xml:space="preserve"> </w:t>
      </w:r>
      <w:r w:rsidRPr="005B23AB">
        <w:rPr>
          <w:u w:val="single"/>
        </w:rPr>
        <w:t>https://github.com/sahilkhandelwal8/SyntheticDataWithLLM</w:t>
      </w:r>
      <w:r w:rsidR="576062CF">
        <w:br w:type="page"/>
      </w:r>
    </w:p>
    <w:p w14:paraId="26850941" w14:textId="77777777" w:rsidR="00904DBE" w:rsidRDefault="00000000" w:rsidP="00904DBE">
      <w:pPr>
        <w:pStyle w:val="SectionTitle"/>
      </w:pPr>
      <w:sdt>
        <w:sdtPr>
          <w:id w:val="-1254123792"/>
          <w:placeholder>
            <w:docPart w:val="F1228259D27145CCBC537AE54D4D9C40"/>
          </w:placeholder>
          <w:temporary/>
          <w:showingPlcHdr/>
          <w15:appearance w15:val="hidden"/>
        </w:sdtPr>
        <w:sdtContent>
          <w:r w:rsidR="00904DBE" w:rsidRPr="576062CF">
            <w:t>Abstract</w:t>
          </w:r>
        </w:sdtContent>
      </w:sdt>
      <w:r w:rsidR="00904DBE" w:rsidRPr="00FD478C">
        <w:t xml:space="preserve"> </w:t>
      </w:r>
    </w:p>
    <w:p w14:paraId="5D6D6969" w14:textId="7CEE7A51" w:rsidR="00327D6A" w:rsidRDefault="00327D6A" w:rsidP="00327D6A">
      <w:pPr>
        <w:pStyle w:val="NoIndent"/>
      </w:pPr>
      <w:r w:rsidRPr="00327D6A">
        <w:t xml:space="preserve">This assignment focuses on addressing the challenge of limited datasets available for training AI models across various tasks such as intent detection, slot filling, and recommendation systems. The objective is to generate synthetic datasets that closely resemble human-written text while enabling controlled variations in dialogue length, topic diversity, and language complexity. These synthetic datasets will be used for training, designing, and evaluating AI systems, offering a flexible solution to enhance model </w:t>
      </w:r>
      <w:r>
        <w:t>performance</w:t>
      </w:r>
      <w:r w:rsidR="005B23AB">
        <w:t>.</w:t>
      </w:r>
    </w:p>
    <w:p w14:paraId="2DE24768" w14:textId="77777777" w:rsidR="00327D6A" w:rsidRDefault="00327D6A">
      <w:pPr>
        <w:spacing w:after="160" w:line="259" w:lineRule="auto"/>
        <w:ind w:firstLine="0"/>
      </w:pPr>
      <w:r>
        <w:br w:type="page"/>
      </w:r>
    </w:p>
    <w:p w14:paraId="68BC7E7D" w14:textId="77777777" w:rsidR="00327D6A" w:rsidRDefault="00327D6A" w:rsidP="00327D6A">
      <w:pPr>
        <w:pStyle w:val="NoIndent"/>
      </w:pPr>
    </w:p>
    <w:p w14:paraId="0F1C9320" w14:textId="14A249F0" w:rsidR="00327D6A" w:rsidRDefault="00327D6A" w:rsidP="00327D6A">
      <w:pPr>
        <w:pStyle w:val="NoIndent"/>
        <w:rPr>
          <w:sz w:val="28"/>
          <w:szCs w:val="28"/>
        </w:rPr>
      </w:pPr>
      <w:r w:rsidRPr="00327D6A">
        <w:rPr>
          <w:sz w:val="28"/>
          <w:szCs w:val="28"/>
        </w:rPr>
        <w:t>Understanding the Data</w:t>
      </w:r>
    </w:p>
    <w:p w14:paraId="527705DF" w14:textId="4A783DBC" w:rsidR="00327D6A" w:rsidRDefault="00DD3112" w:rsidP="00327D6A">
      <w:pPr>
        <w:pStyle w:val="NoIndent"/>
      </w:pPr>
      <w:r>
        <w:t>There are two given files – one with product data, the other with review data. These files can be merged</w:t>
      </w:r>
      <w:r w:rsidRPr="00DD3112">
        <w:t xml:space="preserve"> based on </w:t>
      </w:r>
      <w:r w:rsidRPr="00DD3112">
        <w:rPr>
          <w:b/>
          <w:bCs/>
        </w:rPr>
        <w:t>'</w:t>
      </w:r>
      <w:proofErr w:type="spellStart"/>
      <w:r w:rsidRPr="00DD3112">
        <w:rPr>
          <w:b/>
          <w:bCs/>
        </w:rPr>
        <w:t>parent_asin</w:t>
      </w:r>
      <w:proofErr w:type="spellEnd"/>
      <w:r w:rsidRPr="00DD3112">
        <w:rPr>
          <w:b/>
          <w:bCs/>
        </w:rPr>
        <w:t>'</w:t>
      </w:r>
      <w:r w:rsidRPr="00DD3112">
        <w:t xml:space="preserve"> column, which refers to an umbrella product ID. </w:t>
      </w:r>
      <w:r>
        <w:t xml:space="preserve"> Chemically identical</w:t>
      </w:r>
      <w:r w:rsidRPr="00DD3112">
        <w:t xml:space="preserve"> products can have different individual IDs if they differ in </w:t>
      </w:r>
      <w:proofErr w:type="spellStart"/>
      <w:r w:rsidRPr="00DD3112">
        <w:t>colour</w:t>
      </w:r>
      <w:proofErr w:type="spellEnd"/>
      <w:r w:rsidRPr="00DD3112">
        <w:t>, for example. But since their core properties are the same, they belong to one parent ID.</w:t>
      </w:r>
    </w:p>
    <w:p w14:paraId="0458DE43" w14:textId="77777777" w:rsidR="00DD3112" w:rsidRDefault="00DD3112" w:rsidP="00327D6A">
      <w:pPr>
        <w:pStyle w:val="NoIndent"/>
      </w:pPr>
      <w:r>
        <w:t>The product data is divided into subcategories, many of which have null values.</w:t>
      </w:r>
    </w:p>
    <w:p w14:paraId="7AFC5FF6" w14:textId="027699B0" w:rsidR="00DD3112" w:rsidRDefault="00DD3112" w:rsidP="00327D6A">
      <w:pPr>
        <w:pStyle w:val="NoIndent"/>
      </w:pPr>
      <w:r w:rsidRPr="00DD3112">
        <w:drawing>
          <wp:inline distT="0" distB="0" distL="0" distR="0" wp14:anchorId="1AF2A711" wp14:editId="476FDA69">
            <wp:extent cx="1775460" cy="1198298"/>
            <wp:effectExtent l="0" t="0" r="0" b="1905"/>
            <wp:docPr id="87601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10508" name=""/>
                    <pic:cNvPicPr/>
                  </pic:nvPicPr>
                  <pic:blipFill>
                    <a:blip r:embed="rId10"/>
                    <a:stretch>
                      <a:fillRect/>
                    </a:stretch>
                  </pic:blipFill>
                  <pic:spPr>
                    <a:xfrm>
                      <a:off x="0" y="0"/>
                      <a:ext cx="1783777" cy="1203911"/>
                    </a:xfrm>
                    <a:prstGeom prst="rect">
                      <a:avLst/>
                    </a:prstGeom>
                  </pic:spPr>
                </pic:pic>
              </a:graphicData>
            </a:graphic>
          </wp:inline>
        </w:drawing>
      </w:r>
      <w:r>
        <w:t xml:space="preserve"> </w:t>
      </w:r>
    </w:p>
    <w:p w14:paraId="01B39487" w14:textId="2DDC8B28" w:rsidR="00DD3112" w:rsidRDefault="00DD3112" w:rsidP="00327D6A">
      <w:pPr>
        <w:pStyle w:val="NoIndent"/>
      </w:pPr>
      <w:r>
        <w:t xml:space="preserve">Presence of redundant columns </w:t>
      </w:r>
    </w:p>
    <w:p w14:paraId="2ED6D3B1" w14:textId="09FC8CFA" w:rsidR="00DD3112" w:rsidRDefault="00DD3112" w:rsidP="00327D6A">
      <w:pPr>
        <w:pStyle w:val="NoIndent"/>
      </w:pPr>
      <w:r w:rsidRPr="00DD3112">
        <w:drawing>
          <wp:inline distT="0" distB="0" distL="0" distR="0" wp14:anchorId="38B91595" wp14:editId="1E069E3E">
            <wp:extent cx="1950720" cy="1306446"/>
            <wp:effectExtent l="0" t="0" r="0" b="8255"/>
            <wp:docPr id="163723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5524" name=""/>
                    <pic:cNvPicPr/>
                  </pic:nvPicPr>
                  <pic:blipFill>
                    <a:blip r:embed="rId11"/>
                    <a:stretch>
                      <a:fillRect/>
                    </a:stretch>
                  </pic:blipFill>
                  <pic:spPr>
                    <a:xfrm>
                      <a:off x="0" y="0"/>
                      <a:ext cx="1958956" cy="1311962"/>
                    </a:xfrm>
                    <a:prstGeom prst="rect">
                      <a:avLst/>
                    </a:prstGeom>
                  </pic:spPr>
                </pic:pic>
              </a:graphicData>
            </a:graphic>
          </wp:inline>
        </w:drawing>
      </w:r>
    </w:p>
    <w:p w14:paraId="4378CF77" w14:textId="5B02604B" w:rsidR="00DD3112" w:rsidRDefault="00DD3112" w:rsidP="00327D6A">
      <w:pPr>
        <w:pStyle w:val="NoIndent"/>
      </w:pPr>
      <w:r>
        <w:t>From the plethora of available columns, thus a handful are selected.</w:t>
      </w:r>
    </w:p>
    <w:p w14:paraId="5FFCEA5D" w14:textId="014B3882" w:rsidR="00DD3112" w:rsidRPr="00327D6A" w:rsidRDefault="00DD3112" w:rsidP="00327D6A">
      <w:pPr>
        <w:pStyle w:val="NoIndent"/>
      </w:pPr>
      <w:r w:rsidRPr="00DD3112">
        <w:t xml:space="preserve">The review written by a person depends on the </w:t>
      </w:r>
      <w:r w:rsidRPr="00DD3112">
        <w:rPr>
          <w:b/>
          <w:bCs/>
        </w:rPr>
        <w:t>rating</w:t>
      </w:r>
      <w:r w:rsidRPr="00DD3112">
        <w:t xml:space="preserve"> they give to the product and the content of the review stems from a use</w:t>
      </w:r>
      <w:r>
        <w:t xml:space="preserve"> </w:t>
      </w:r>
      <w:r w:rsidRPr="00DD3112">
        <w:t>case that can be infe</w:t>
      </w:r>
      <w:r>
        <w:t>r</w:t>
      </w:r>
      <w:r w:rsidRPr="00DD3112">
        <w:t xml:space="preserve">red from the </w:t>
      </w:r>
      <w:r w:rsidRPr="00DD3112">
        <w:rPr>
          <w:b/>
          <w:bCs/>
        </w:rPr>
        <w:t>product description</w:t>
      </w:r>
      <w:r w:rsidRPr="00DD3112">
        <w:t>.</w:t>
      </w:r>
    </w:p>
    <w:p w14:paraId="1CE48296" w14:textId="77777777" w:rsidR="00DD3112" w:rsidRDefault="00DD3112" w:rsidP="00327D6A">
      <w:pPr>
        <w:pStyle w:val="NoIndent"/>
      </w:pPr>
    </w:p>
    <w:p w14:paraId="12E2D18F" w14:textId="77777777" w:rsidR="00DD3112" w:rsidRDefault="00DD3112" w:rsidP="00327D6A">
      <w:pPr>
        <w:pStyle w:val="NoIndent"/>
      </w:pPr>
    </w:p>
    <w:p w14:paraId="40EE64B3" w14:textId="77777777" w:rsidR="00DD3112" w:rsidRDefault="00DD3112" w:rsidP="00327D6A">
      <w:pPr>
        <w:pStyle w:val="NoIndent"/>
      </w:pPr>
    </w:p>
    <w:p w14:paraId="70B33241" w14:textId="77777777" w:rsidR="00DD3112" w:rsidRDefault="00DD3112" w:rsidP="00327D6A">
      <w:pPr>
        <w:pStyle w:val="NoIndent"/>
      </w:pPr>
    </w:p>
    <w:p w14:paraId="63D27B8A" w14:textId="1499F0AF" w:rsidR="00327D6A" w:rsidRDefault="00DD3112" w:rsidP="00327D6A">
      <w:pPr>
        <w:pStyle w:val="NoIndent"/>
      </w:pPr>
      <w:r>
        <w:lastRenderedPageBreak/>
        <w:t>Initially, this data (rev1.csv) is used for trials.</w:t>
      </w:r>
    </w:p>
    <w:p w14:paraId="246D70BA" w14:textId="1D0B87EF" w:rsidR="00DD3112" w:rsidRDefault="00DD3112" w:rsidP="00327D6A">
      <w:pPr>
        <w:pStyle w:val="NoIndent"/>
      </w:pPr>
      <w:r w:rsidRPr="00DD3112">
        <w:drawing>
          <wp:inline distT="0" distB="0" distL="0" distR="0" wp14:anchorId="5E6AA960" wp14:editId="587D44E2">
            <wp:extent cx="5943600" cy="1710690"/>
            <wp:effectExtent l="0" t="0" r="0" b="3810"/>
            <wp:docPr id="150880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00411" name=""/>
                    <pic:cNvPicPr/>
                  </pic:nvPicPr>
                  <pic:blipFill>
                    <a:blip r:embed="rId12"/>
                    <a:stretch>
                      <a:fillRect/>
                    </a:stretch>
                  </pic:blipFill>
                  <pic:spPr>
                    <a:xfrm>
                      <a:off x="0" y="0"/>
                      <a:ext cx="5943600" cy="1710690"/>
                    </a:xfrm>
                    <a:prstGeom prst="rect">
                      <a:avLst/>
                    </a:prstGeom>
                  </pic:spPr>
                </pic:pic>
              </a:graphicData>
            </a:graphic>
          </wp:inline>
        </w:drawing>
      </w:r>
    </w:p>
    <w:p w14:paraId="64730436" w14:textId="77777777" w:rsidR="00DD3112" w:rsidRDefault="00DD3112" w:rsidP="00327D6A">
      <w:pPr>
        <w:pStyle w:val="NoIndent"/>
      </w:pPr>
    </w:p>
    <w:p w14:paraId="5573C0A0" w14:textId="07E6156D" w:rsidR="00DD3112" w:rsidRDefault="00DD3112" w:rsidP="00327D6A">
      <w:pPr>
        <w:pStyle w:val="NoIndent"/>
      </w:pPr>
      <w:r>
        <w:t xml:space="preserve">As the work progressed, further changes were made. This is what rev2.csv looks like </w:t>
      </w:r>
      <w:r w:rsidR="006E7FEA">
        <w:t>–</w:t>
      </w:r>
    </w:p>
    <w:p w14:paraId="4F7A024C" w14:textId="0317E9F1" w:rsidR="006E7FEA" w:rsidRDefault="006E7FEA" w:rsidP="00327D6A">
      <w:pPr>
        <w:pStyle w:val="NoIndent"/>
      </w:pPr>
      <w:r w:rsidRPr="006E7FEA">
        <w:drawing>
          <wp:inline distT="0" distB="0" distL="0" distR="0" wp14:anchorId="4776664B" wp14:editId="67269820">
            <wp:extent cx="5943600" cy="1379220"/>
            <wp:effectExtent l="0" t="0" r="0" b="0"/>
            <wp:docPr id="137526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63895" name=""/>
                    <pic:cNvPicPr/>
                  </pic:nvPicPr>
                  <pic:blipFill>
                    <a:blip r:embed="rId13"/>
                    <a:stretch>
                      <a:fillRect/>
                    </a:stretch>
                  </pic:blipFill>
                  <pic:spPr>
                    <a:xfrm>
                      <a:off x="0" y="0"/>
                      <a:ext cx="5943600" cy="1379220"/>
                    </a:xfrm>
                    <a:prstGeom prst="rect">
                      <a:avLst/>
                    </a:prstGeom>
                  </pic:spPr>
                </pic:pic>
              </a:graphicData>
            </a:graphic>
          </wp:inline>
        </w:drawing>
      </w:r>
    </w:p>
    <w:p w14:paraId="21078FC3" w14:textId="1068BBBF" w:rsidR="00D179AB" w:rsidRPr="00D179AB" w:rsidRDefault="006E7FEA" w:rsidP="00D179AB">
      <w:pPr>
        <w:pStyle w:val="NoIndent"/>
        <w:rPr>
          <w:lang w:val="en-IN"/>
        </w:rPr>
      </w:pPr>
      <w:r>
        <w:t xml:space="preserve">Further the column names </w:t>
      </w:r>
      <w:r w:rsidR="00D179AB">
        <w:t xml:space="preserve">are changed </w:t>
      </w:r>
      <w:r w:rsidR="00D179AB" w:rsidRPr="00D179AB">
        <w:rPr>
          <w:lang w:val="en-IN"/>
        </w:rPr>
        <w:t>{'</w:t>
      </w:r>
      <w:proofErr w:type="spellStart"/>
      <w:r w:rsidR="00D179AB" w:rsidRPr="00D179AB">
        <w:rPr>
          <w:lang w:val="en-IN"/>
        </w:rPr>
        <w:t>title':'product_name','text</w:t>
      </w:r>
      <w:proofErr w:type="spellEnd"/>
      <w:r w:rsidR="00D179AB" w:rsidRPr="00D179AB">
        <w:rPr>
          <w:lang w:val="en-IN"/>
        </w:rPr>
        <w:t>': '</w:t>
      </w:r>
      <w:proofErr w:type="spellStart"/>
      <w:r w:rsidR="00D179AB" w:rsidRPr="00D179AB">
        <w:rPr>
          <w:lang w:val="en-IN"/>
        </w:rPr>
        <w:t>product_review</w:t>
      </w:r>
      <w:proofErr w:type="spellEnd"/>
      <w:r w:rsidR="00D179AB" w:rsidRPr="00D179AB">
        <w:rPr>
          <w:lang w:val="en-IN"/>
        </w:rPr>
        <w:t>'}</w:t>
      </w:r>
      <w:r w:rsidR="00D179AB">
        <w:rPr>
          <w:lang w:val="en-IN"/>
        </w:rPr>
        <w:t>, for better data interpretation (rev3.csv).</w:t>
      </w:r>
    </w:p>
    <w:p w14:paraId="733A4803" w14:textId="3A22DD85" w:rsidR="006E7FEA" w:rsidRDefault="006E7FEA" w:rsidP="00327D6A">
      <w:pPr>
        <w:pStyle w:val="NoIndent"/>
      </w:pPr>
      <w:r>
        <w:t xml:space="preserve"> </w:t>
      </w:r>
    </w:p>
    <w:p w14:paraId="475DB93D" w14:textId="3EF24A69" w:rsidR="00D179AB" w:rsidRDefault="00327D6A" w:rsidP="00D179AB">
      <w:pPr>
        <w:spacing w:after="160" w:line="259" w:lineRule="auto"/>
        <w:ind w:firstLine="0"/>
        <w:rPr>
          <w:sz w:val="28"/>
          <w:szCs w:val="28"/>
        </w:rPr>
      </w:pPr>
      <w:r>
        <w:br w:type="page"/>
      </w:r>
      <w:r w:rsidR="00D179AB" w:rsidRPr="00D179AB">
        <w:rPr>
          <w:sz w:val="28"/>
          <w:szCs w:val="28"/>
        </w:rPr>
        <w:lastRenderedPageBreak/>
        <w:t>Approaches Considered</w:t>
      </w:r>
    </w:p>
    <w:p w14:paraId="0587E0C3" w14:textId="77777777" w:rsidR="000076AD" w:rsidRDefault="00D179AB" w:rsidP="002B6E51">
      <w:pPr>
        <w:pStyle w:val="ListParagraph"/>
        <w:numPr>
          <w:ilvl w:val="0"/>
          <w:numId w:val="2"/>
        </w:numPr>
        <w:spacing w:after="160" w:line="259" w:lineRule="auto"/>
      </w:pPr>
      <w:r>
        <w:t>Base Instruct model</w:t>
      </w:r>
      <w:r w:rsidR="003D65DD">
        <w:t xml:space="preserve"> </w:t>
      </w:r>
      <w:r w:rsidR="003D65DD">
        <w:tab/>
      </w:r>
      <w:r w:rsidR="003D65DD">
        <w:tab/>
      </w:r>
      <w:r w:rsidR="002B6E51">
        <w:tab/>
      </w:r>
      <w:r w:rsidR="002B6E51">
        <w:tab/>
        <w:t>(Implemented)</w:t>
      </w:r>
      <w:r w:rsidR="003D65DD">
        <w:tab/>
      </w:r>
    </w:p>
    <w:p w14:paraId="324975FC" w14:textId="789F434B" w:rsidR="00D179AB" w:rsidRDefault="000076AD" w:rsidP="000076AD">
      <w:pPr>
        <w:pStyle w:val="ListParagraph"/>
        <w:spacing w:after="160" w:line="259" w:lineRule="auto"/>
        <w:ind w:firstLine="0"/>
      </w:pPr>
      <w:r w:rsidRPr="000076AD">
        <w:rPr>
          <w:b/>
          <w:bCs/>
        </w:rPr>
        <w:t>Reasoning</w:t>
      </w:r>
      <w:r>
        <w:t>: Self-instruct models are better suited to create synthetic datasets.</w:t>
      </w:r>
    </w:p>
    <w:p w14:paraId="06C2CA53" w14:textId="77777777" w:rsidR="000076AD" w:rsidRDefault="00D179AB" w:rsidP="000076AD">
      <w:pPr>
        <w:pStyle w:val="ListParagraph"/>
        <w:numPr>
          <w:ilvl w:val="0"/>
          <w:numId w:val="2"/>
        </w:numPr>
        <w:spacing w:after="160" w:line="259" w:lineRule="auto"/>
      </w:pPr>
      <w:r>
        <w:t>Trained Instruct model</w:t>
      </w:r>
      <w:r w:rsidR="003D65DD">
        <w:tab/>
      </w:r>
      <w:r w:rsidR="003D65DD">
        <w:tab/>
      </w:r>
      <w:r w:rsidR="003D65DD">
        <w:tab/>
      </w:r>
      <w:r w:rsidR="003D65DD">
        <w:tab/>
      </w:r>
      <w:r w:rsidR="002B6E51">
        <w:t>(Implemented)</w:t>
      </w:r>
    </w:p>
    <w:p w14:paraId="787C14FF" w14:textId="654442C7" w:rsidR="006F67A4" w:rsidRDefault="006F67A4" w:rsidP="000076AD">
      <w:pPr>
        <w:pStyle w:val="ListParagraph"/>
        <w:numPr>
          <w:ilvl w:val="0"/>
          <w:numId w:val="2"/>
        </w:numPr>
        <w:spacing w:after="160" w:line="259" w:lineRule="auto"/>
      </w:pPr>
      <w:r>
        <w:t>Gretel model</w:t>
      </w:r>
      <w:r>
        <w:tab/>
      </w:r>
      <w:r>
        <w:tab/>
      </w:r>
      <w:r>
        <w:tab/>
      </w:r>
      <w:r>
        <w:tab/>
      </w:r>
      <w:r>
        <w:tab/>
        <w:t>(Implemented)</w:t>
      </w:r>
    </w:p>
    <w:p w14:paraId="7CCC6343" w14:textId="6916DD48" w:rsidR="000076AD" w:rsidRDefault="000076AD" w:rsidP="000076AD">
      <w:pPr>
        <w:spacing w:line="360" w:lineRule="auto"/>
      </w:pPr>
      <w:r w:rsidRPr="000076AD">
        <w:rPr>
          <w:b/>
          <w:bCs/>
        </w:rPr>
        <w:t>Reasoning</w:t>
      </w:r>
      <w:r>
        <w:t xml:space="preserve">: </w:t>
      </w:r>
      <w:r w:rsidRPr="006F67A4">
        <w:t>Gretel.ai is a company that provides a platform for creating synthetic data. The platform uses cutting-edge machine learning techniques to generate synthetic data that mimics real-world data, allowing organizations to train machine learning models without compromising data privacy or security</w:t>
      </w:r>
      <w:r>
        <w:t>.</w:t>
      </w:r>
    </w:p>
    <w:p w14:paraId="763D07E2" w14:textId="48090631" w:rsidR="000076AD" w:rsidRDefault="000076AD" w:rsidP="000076AD">
      <w:pPr>
        <w:pStyle w:val="ListParagraph"/>
        <w:spacing w:after="160" w:line="259" w:lineRule="auto"/>
        <w:ind w:firstLine="0"/>
      </w:pPr>
    </w:p>
    <w:p w14:paraId="1C964DAC" w14:textId="498E763D" w:rsidR="00F04F63" w:rsidRDefault="003D65DD" w:rsidP="00F04F63">
      <w:pPr>
        <w:pStyle w:val="ListParagraph"/>
        <w:numPr>
          <w:ilvl w:val="0"/>
          <w:numId w:val="2"/>
        </w:numPr>
        <w:spacing w:after="160" w:line="259" w:lineRule="auto"/>
      </w:pPr>
      <w:r>
        <w:t>Conditional Text Generation</w:t>
      </w:r>
      <w:r w:rsidR="002B6E51">
        <w:tab/>
      </w:r>
      <w:r w:rsidR="002B6E51">
        <w:tab/>
      </w:r>
      <w:r w:rsidR="002B6E51">
        <w:tab/>
        <w:t>(Discarded)</w:t>
      </w:r>
      <w:r w:rsidR="00F04F63">
        <w:br/>
      </w:r>
    </w:p>
    <w:p w14:paraId="2637B1BF" w14:textId="6E06F949" w:rsidR="003D65DD" w:rsidRDefault="003D65DD" w:rsidP="00F04F63">
      <w:pPr>
        <w:pStyle w:val="ListParagraph"/>
        <w:numPr>
          <w:ilvl w:val="1"/>
          <w:numId w:val="2"/>
        </w:numPr>
        <w:spacing w:after="160" w:line="259" w:lineRule="auto"/>
      </w:pPr>
      <w:r>
        <w:t>As the number of conditions increases, it becomes increasingly difficult for the model to generate data that satisfies everything</w:t>
      </w:r>
    </w:p>
    <w:p w14:paraId="109C2A4F" w14:textId="4374A7E2" w:rsidR="003D65DD" w:rsidRDefault="003D65DD" w:rsidP="003D65DD">
      <w:pPr>
        <w:pStyle w:val="ListParagraph"/>
        <w:numPr>
          <w:ilvl w:val="1"/>
          <w:numId w:val="2"/>
        </w:numPr>
        <w:spacing w:after="160" w:line="259" w:lineRule="auto"/>
      </w:pPr>
      <w:r>
        <w:t>Specifically, in this case, the model can be made to generate reviews given two conditions [</w:t>
      </w:r>
      <w:proofErr w:type="spellStart"/>
      <w:r>
        <w:t>product_description</w:t>
      </w:r>
      <w:proofErr w:type="spellEnd"/>
      <w:r>
        <w:t>, rating]</w:t>
      </w:r>
    </w:p>
    <w:p w14:paraId="0A474202" w14:textId="77777777" w:rsidR="00F04F63" w:rsidRDefault="003D65DD" w:rsidP="00F04F63">
      <w:pPr>
        <w:pStyle w:val="ListParagraph"/>
        <w:numPr>
          <w:ilvl w:val="1"/>
          <w:numId w:val="2"/>
        </w:numPr>
        <w:spacing w:after="160" w:line="259" w:lineRule="auto"/>
      </w:pPr>
      <w:r>
        <w:t xml:space="preserve">But enforcing additional constraints like dialogue length, topic diversity and language </w:t>
      </w:r>
    </w:p>
    <w:p w14:paraId="0CC5F8F8" w14:textId="43B823EE" w:rsidR="00F04F63" w:rsidRDefault="003D65DD" w:rsidP="00F04F63">
      <w:pPr>
        <w:pStyle w:val="ListParagraph"/>
        <w:spacing w:after="160" w:line="259" w:lineRule="auto"/>
        <w:ind w:left="1440" w:firstLine="0"/>
      </w:pPr>
      <w:r>
        <w:t>complexity hinders the data generation</w:t>
      </w:r>
    </w:p>
    <w:p w14:paraId="4B9C6A7B" w14:textId="77777777" w:rsidR="00F04F63" w:rsidRDefault="00F04F63" w:rsidP="00F04F63">
      <w:pPr>
        <w:pStyle w:val="ListParagraph"/>
        <w:spacing w:after="160" w:line="259" w:lineRule="auto"/>
        <w:ind w:left="1440" w:firstLine="0"/>
      </w:pPr>
    </w:p>
    <w:p w14:paraId="20B6D85F" w14:textId="4E1143F3" w:rsidR="00F04F63" w:rsidRDefault="00F04F63" w:rsidP="00F04F63">
      <w:pPr>
        <w:pStyle w:val="ListParagraph"/>
        <w:numPr>
          <w:ilvl w:val="0"/>
          <w:numId w:val="2"/>
        </w:numPr>
        <w:spacing w:after="160" w:line="259" w:lineRule="auto"/>
      </w:pPr>
      <w:r w:rsidRPr="00F04F63">
        <w:t>Retrieval-Augmented Generation (RAG)</w:t>
      </w:r>
      <w:r>
        <w:t xml:space="preserve"> based approaches</w:t>
      </w:r>
    </w:p>
    <w:p w14:paraId="55DF5F5E" w14:textId="55C55C1F" w:rsidR="00F04F63" w:rsidRDefault="00F04F63" w:rsidP="00F04F63">
      <w:pPr>
        <w:spacing w:after="160" w:line="259" w:lineRule="auto"/>
      </w:pPr>
      <w:r w:rsidRPr="002B6E51">
        <w:rPr>
          <w:b/>
          <w:bCs/>
        </w:rPr>
        <w:t>Reasoning</w:t>
      </w:r>
      <w:r>
        <w:t>: I wondered if the model would work well if I was able to provide the model with few examples of what I want. For example, if I give existing reviews of a product with its [prod</w:t>
      </w:r>
      <w:proofErr w:type="spellStart"/>
      <w:r>
        <w:t>uct_description</w:t>
      </w:r>
      <w:proofErr w:type="spellEnd"/>
      <w:r>
        <w:t>, rating] and adequately prompt the agent, it should be able to do so with ease.</w:t>
      </w:r>
    </w:p>
    <w:p w14:paraId="38EAE458" w14:textId="520F330C" w:rsidR="00F04F63" w:rsidRDefault="00F04F63" w:rsidP="005B23AB">
      <w:pPr>
        <w:pStyle w:val="ListParagraph"/>
        <w:numPr>
          <w:ilvl w:val="0"/>
          <w:numId w:val="10"/>
        </w:numPr>
        <w:spacing w:after="160" w:line="259" w:lineRule="auto"/>
      </w:pPr>
      <w:r>
        <w:t>Self – RAG models</w:t>
      </w:r>
      <w:r w:rsidR="002B6E51">
        <w:tab/>
      </w:r>
      <w:r w:rsidR="002B6E51">
        <w:tab/>
      </w:r>
      <w:r w:rsidR="002B6E51">
        <w:tab/>
      </w:r>
      <w:r w:rsidR="002B6E51">
        <w:tab/>
        <w:t>(Implemented)</w:t>
      </w:r>
    </w:p>
    <w:p w14:paraId="07B6E3A8" w14:textId="48C9DAFB" w:rsidR="002B6E51" w:rsidRDefault="002B6E51" w:rsidP="005B23AB">
      <w:pPr>
        <w:pStyle w:val="ListParagraph"/>
        <w:numPr>
          <w:ilvl w:val="0"/>
          <w:numId w:val="10"/>
        </w:numPr>
        <w:spacing w:after="160" w:line="259" w:lineRule="auto"/>
      </w:pPr>
      <w:r>
        <w:t>RAG with GPT</w:t>
      </w:r>
      <w:r>
        <w:tab/>
      </w:r>
      <w:r>
        <w:tab/>
      </w:r>
      <w:r>
        <w:tab/>
      </w:r>
      <w:r>
        <w:tab/>
      </w:r>
      <w:r>
        <w:tab/>
        <w:t>(Implemented)</w:t>
      </w:r>
    </w:p>
    <w:p w14:paraId="749E4EB3" w14:textId="41271AC1" w:rsidR="002B6E51" w:rsidRDefault="002B6E51" w:rsidP="005B23AB">
      <w:pPr>
        <w:pStyle w:val="ListParagraph"/>
        <w:numPr>
          <w:ilvl w:val="0"/>
          <w:numId w:val="10"/>
        </w:numPr>
        <w:spacing w:after="160" w:line="259" w:lineRule="auto"/>
      </w:pPr>
      <w:r>
        <w:t>RAG with Instruct model</w:t>
      </w:r>
      <w:r>
        <w:tab/>
      </w:r>
      <w:r>
        <w:tab/>
      </w:r>
      <w:r>
        <w:tab/>
        <w:t>(Implemented)</w:t>
      </w:r>
    </w:p>
    <w:p w14:paraId="02FF104E" w14:textId="21E5E73D" w:rsidR="002B6E51" w:rsidRDefault="002B6E51" w:rsidP="005B23AB">
      <w:pPr>
        <w:pStyle w:val="ListParagraph"/>
        <w:numPr>
          <w:ilvl w:val="0"/>
          <w:numId w:val="10"/>
        </w:numPr>
        <w:spacing w:after="160" w:line="259" w:lineRule="auto"/>
      </w:pPr>
      <w:r>
        <w:t>RAG with Gemini</w:t>
      </w:r>
      <w:r>
        <w:tab/>
      </w:r>
      <w:r>
        <w:tab/>
      </w:r>
      <w:r>
        <w:tab/>
      </w:r>
      <w:r>
        <w:tab/>
        <w:t>(Implemented)</w:t>
      </w:r>
    </w:p>
    <w:p w14:paraId="3AC5F426" w14:textId="77777777" w:rsidR="002B6E51" w:rsidRDefault="002B6E51" w:rsidP="002B6E51">
      <w:pPr>
        <w:spacing w:after="160" w:line="259" w:lineRule="auto"/>
        <w:ind w:left="360" w:firstLine="0"/>
      </w:pPr>
    </w:p>
    <w:p w14:paraId="7945B7D7" w14:textId="77777777" w:rsidR="00F04F63" w:rsidRDefault="00F04F63" w:rsidP="00F04F63">
      <w:pPr>
        <w:spacing w:after="160" w:line="259" w:lineRule="auto"/>
        <w:ind w:firstLine="0"/>
      </w:pPr>
    </w:p>
    <w:p w14:paraId="21B2B566" w14:textId="77777777" w:rsidR="00F04F63" w:rsidRDefault="00F04F63" w:rsidP="00F04F63">
      <w:pPr>
        <w:spacing w:after="160" w:line="259" w:lineRule="auto"/>
        <w:ind w:firstLine="0"/>
      </w:pPr>
    </w:p>
    <w:p w14:paraId="28E404A2" w14:textId="59D30B24" w:rsidR="002B6E51" w:rsidRPr="002B6E51" w:rsidRDefault="002B6E51" w:rsidP="00F04F63">
      <w:pPr>
        <w:spacing w:after="160" w:line="259" w:lineRule="auto"/>
        <w:ind w:firstLine="0"/>
        <w:rPr>
          <w:sz w:val="28"/>
          <w:szCs w:val="28"/>
        </w:rPr>
      </w:pPr>
      <w:r w:rsidRPr="002B6E51">
        <w:rPr>
          <w:sz w:val="28"/>
          <w:szCs w:val="28"/>
        </w:rPr>
        <w:t xml:space="preserve">Best Model: </w:t>
      </w:r>
      <w:r>
        <w:rPr>
          <w:sz w:val="28"/>
          <w:szCs w:val="28"/>
        </w:rPr>
        <w:t>RAG with Gemini</w:t>
      </w:r>
    </w:p>
    <w:p w14:paraId="6E304F07" w14:textId="5B12413A" w:rsidR="576062CF" w:rsidRDefault="576062CF" w:rsidP="00D179AB">
      <w:pPr>
        <w:spacing w:after="160" w:line="259" w:lineRule="auto"/>
        <w:ind w:firstLine="0"/>
      </w:pPr>
      <w:r>
        <w:br w:type="page"/>
      </w:r>
    </w:p>
    <w:p w14:paraId="4E54BA0D" w14:textId="147DF28E" w:rsidR="00500997" w:rsidRDefault="002B6E51" w:rsidP="00500997">
      <w:pPr>
        <w:pStyle w:val="SectionTitle"/>
      </w:pPr>
      <w:r>
        <w:lastRenderedPageBreak/>
        <w:t xml:space="preserve">Insights </w:t>
      </w:r>
      <w:r w:rsidR="005B23AB">
        <w:t xml:space="preserve">and Challenges </w:t>
      </w:r>
      <w:r>
        <w:t>from each trial</w:t>
      </w:r>
    </w:p>
    <w:p w14:paraId="23725DF7" w14:textId="42E50411" w:rsidR="576062CF" w:rsidRDefault="002B6E51" w:rsidP="576062CF">
      <w:r>
        <w:t>A sequential analysis of each trial.</w:t>
      </w:r>
    </w:p>
    <w:p w14:paraId="58852DEB" w14:textId="77777777" w:rsidR="008E3FE5" w:rsidRDefault="002B6E51" w:rsidP="008E3FE5">
      <w:pPr>
        <w:pStyle w:val="Heading1"/>
      </w:pPr>
      <w:r>
        <w:t>Base Instruct model</w:t>
      </w:r>
    </w:p>
    <w:p w14:paraId="069AAB9C" w14:textId="5275CB96" w:rsidR="008E3FE5" w:rsidRDefault="008E3FE5" w:rsidP="008E3FE5">
      <w:pPr>
        <w:pStyle w:val="Heading1"/>
        <w:jc w:val="left"/>
        <w:rPr>
          <w:b w:val="0"/>
          <w:bCs w:val="0"/>
        </w:rPr>
      </w:pPr>
      <w:r>
        <w:rPr>
          <w:b w:val="0"/>
          <w:bCs w:val="0"/>
        </w:rPr>
        <w:t>Generates very generic ad-like reviews based on rating and description.</w:t>
      </w:r>
    </w:p>
    <w:p w14:paraId="3D9905FC" w14:textId="44D3BD3E" w:rsidR="008E3FE5" w:rsidRPr="008E3FE5" w:rsidRDefault="008E3FE5" w:rsidP="008E3FE5">
      <w:pPr>
        <w:ind w:firstLine="0"/>
      </w:pPr>
      <w:r>
        <w:t>Input:</w:t>
      </w:r>
    </w:p>
    <w:p w14:paraId="0C71BE2C"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 xml:space="preserve">Generate a concise review strictly based on the Title, Categories, and </w:t>
      </w:r>
      <w:proofErr w:type="spellStart"/>
      <w:r w:rsidRPr="008E3FE5">
        <w:rPr>
          <w:rFonts w:ascii="Courier New" w:eastAsia="Times New Roman" w:hAnsi="Courier New" w:cs="Courier New"/>
          <w:sz w:val="16"/>
          <w:szCs w:val="16"/>
          <w:lang w:val="en-IN" w:eastAsia="en-IN"/>
        </w:rPr>
        <w:t>Rating.Title</w:t>
      </w:r>
      <w:proofErr w:type="spellEnd"/>
      <w:r w:rsidRPr="008E3FE5">
        <w:rPr>
          <w:rFonts w:ascii="Courier New" w:eastAsia="Times New Roman" w:hAnsi="Courier New" w:cs="Courier New"/>
          <w:sz w:val="16"/>
          <w:szCs w:val="16"/>
          <w:lang w:val="en-IN" w:eastAsia="en-IN"/>
        </w:rPr>
        <w:t xml:space="preserve">: Liquid Multivitamin </w:t>
      </w:r>
      <w:proofErr w:type="spellStart"/>
      <w:r w:rsidRPr="008E3FE5">
        <w:rPr>
          <w:rFonts w:ascii="Courier New" w:eastAsia="Times New Roman" w:hAnsi="Courier New" w:cs="Courier New"/>
          <w:sz w:val="16"/>
          <w:szCs w:val="16"/>
          <w:lang w:val="en-IN" w:eastAsia="en-IN"/>
        </w:rPr>
        <w:t>Nephronex</w:t>
      </w:r>
      <w:proofErr w:type="spellEnd"/>
      <w:r w:rsidRPr="008E3FE5">
        <w:rPr>
          <w:rFonts w:ascii="Courier New" w:eastAsia="Times New Roman" w:hAnsi="Courier New" w:cs="Courier New"/>
          <w:sz w:val="16"/>
          <w:szCs w:val="16"/>
          <w:lang w:val="en-IN" w:eastAsia="en-IN"/>
        </w:rPr>
        <w:t xml:space="preserve"> by Llorens Pharmaceutical, 8 oz, B Complex Vitamins and Vitamin C Supplement, with Biotin and Folic Acid, Fast Absorption, Adults and Children, Orange </w:t>
      </w:r>
      <w:proofErr w:type="spellStart"/>
      <w:r w:rsidRPr="008E3FE5">
        <w:rPr>
          <w:rFonts w:ascii="Courier New" w:eastAsia="Times New Roman" w:hAnsi="Courier New" w:cs="Courier New"/>
          <w:sz w:val="16"/>
          <w:szCs w:val="16"/>
          <w:lang w:val="en-IN" w:eastAsia="en-IN"/>
        </w:rPr>
        <w:t>Flavor</w:t>
      </w:r>
      <w:proofErr w:type="spellEnd"/>
      <w:r w:rsidRPr="008E3FE5">
        <w:rPr>
          <w:rFonts w:ascii="Courier New" w:eastAsia="Times New Roman" w:hAnsi="Courier New" w:cs="Courier New"/>
          <w:sz w:val="16"/>
          <w:szCs w:val="16"/>
          <w:lang w:val="en-IN" w:eastAsia="en-IN"/>
        </w:rPr>
        <w:t>, Made in USA, Categories: ['Health &amp; Household', Rating: 5/5]</w:t>
      </w:r>
    </w:p>
    <w:p w14:paraId="04BDD84D" w14:textId="67BE3B41" w:rsidR="008E3FE5" w:rsidRDefault="008E3FE5" w:rsidP="008E3FE5">
      <w:pPr>
        <w:ind w:firstLine="0"/>
      </w:pPr>
    </w:p>
    <w:p w14:paraId="1C153126" w14:textId="1D035590" w:rsidR="008E3FE5" w:rsidRDefault="008E3FE5" w:rsidP="008E3FE5">
      <w:pPr>
        <w:ind w:firstLine="0"/>
      </w:pPr>
      <w:r>
        <w:t>Output:</w:t>
      </w:r>
    </w:p>
    <w:p w14:paraId="44EDCBC7"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 xml:space="preserve">Review: Liquid Multivitamin </w:t>
      </w:r>
      <w:proofErr w:type="spellStart"/>
      <w:r w:rsidRPr="008E3FE5">
        <w:rPr>
          <w:rFonts w:ascii="Courier New" w:eastAsia="Times New Roman" w:hAnsi="Courier New" w:cs="Courier New"/>
          <w:sz w:val="16"/>
          <w:szCs w:val="16"/>
          <w:lang w:val="en-IN" w:eastAsia="en-IN"/>
        </w:rPr>
        <w:t>Nephronex</w:t>
      </w:r>
      <w:proofErr w:type="spellEnd"/>
      <w:r w:rsidRPr="008E3FE5">
        <w:rPr>
          <w:rFonts w:ascii="Courier New" w:eastAsia="Times New Roman" w:hAnsi="Courier New" w:cs="Courier New"/>
          <w:sz w:val="16"/>
          <w:szCs w:val="16"/>
          <w:lang w:val="en-IN" w:eastAsia="en-IN"/>
        </w:rPr>
        <w:t xml:space="preserve"> by Llorens Pharmaceutical is a top-rated supplement that stands out in the Health &amp; Household category. This product offers a unique blend of B Complex Vitamins, Vitamin C, Biotin, and Folic Acid, all essential nutrients for maintaining overall health. The fast absorption feature ensures quick nutrient delivery to the body. Suitable for both adults and children, it comes in an easy-to-use orange </w:t>
      </w:r>
      <w:proofErr w:type="spellStart"/>
      <w:r w:rsidRPr="008E3FE5">
        <w:rPr>
          <w:rFonts w:ascii="Courier New" w:eastAsia="Times New Roman" w:hAnsi="Courier New" w:cs="Courier New"/>
          <w:sz w:val="16"/>
          <w:szCs w:val="16"/>
          <w:lang w:val="en-IN" w:eastAsia="en-IN"/>
        </w:rPr>
        <w:t>flavor</w:t>
      </w:r>
      <w:proofErr w:type="spellEnd"/>
      <w:r w:rsidRPr="008E3FE5">
        <w:rPr>
          <w:rFonts w:ascii="Courier New" w:eastAsia="Times New Roman" w:hAnsi="Courier New" w:cs="Courier New"/>
          <w:sz w:val="16"/>
          <w:szCs w:val="16"/>
          <w:lang w:val="en-IN" w:eastAsia="en-IN"/>
        </w:rPr>
        <w:t xml:space="preserve">. Made in the USA, </w:t>
      </w:r>
      <w:proofErr w:type="spellStart"/>
      <w:r w:rsidRPr="008E3FE5">
        <w:rPr>
          <w:rFonts w:ascii="Courier New" w:eastAsia="Times New Roman" w:hAnsi="Courier New" w:cs="Courier New"/>
          <w:sz w:val="16"/>
          <w:szCs w:val="16"/>
          <w:lang w:val="en-IN" w:eastAsia="en-IN"/>
        </w:rPr>
        <w:t>Nephronex</w:t>
      </w:r>
      <w:proofErr w:type="spellEnd"/>
      <w:r w:rsidRPr="008E3FE5">
        <w:rPr>
          <w:rFonts w:ascii="Courier New" w:eastAsia="Times New Roman" w:hAnsi="Courier New" w:cs="Courier New"/>
          <w:sz w:val="16"/>
          <w:szCs w:val="16"/>
          <w:lang w:val="en-IN" w:eastAsia="en-IN"/>
        </w:rPr>
        <w:t xml:space="preserve"> is a testament to</w:t>
      </w:r>
    </w:p>
    <w:p w14:paraId="361D1855" w14:textId="6D2A00D6" w:rsidR="008E3FE5" w:rsidRPr="008E3FE5" w:rsidRDefault="008E3FE5" w:rsidP="008E3FE5">
      <w:pPr>
        <w:ind w:firstLine="0"/>
      </w:pPr>
    </w:p>
    <w:p w14:paraId="779712DD" w14:textId="2AE52FCC" w:rsidR="576062CF" w:rsidRPr="007D4A2B" w:rsidRDefault="008E3FE5" w:rsidP="008E3FE5">
      <w:pPr>
        <w:pStyle w:val="Heading1"/>
      </w:pPr>
      <w:r>
        <w:t>Fine Tuned Instruct model</w:t>
      </w:r>
    </w:p>
    <w:p w14:paraId="79BB972D" w14:textId="5360A849" w:rsidR="576062CF" w:rsidRDefault="008E3FE5" w:rsidP="576062CF">
      <w:r>
        <w:t>Displays unexpected behavior and unsatisfactory performance.</w:t>
      </w:r>
    </w:p>
    <w:p w14:paraId="26E03700" w14:textId="16E64050" w:rsidR="008E3FE5" w:rsidRDefault="008E3FE5" w:rsidP="008E3FE5">
      <w:pPr>
        <w:ind w:firstLine="0"/>
      </w:pPr>
      <w:proofErr w:type="gramStart"/>
      <w:r>
        <w:t>Input :</w:t>
      </w:r>
      <w:proofErr w:type="gramEnd"/>
    </w:p>
    <w:p w14:paraId="56DF7E6E"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 Write a review for the product in 10 words. \</w:t>
      </w:r>
      <w:proofErr w:type="spellStart"/>
      <w:r w:rsidRPr="008E3FE5">
        <w:rPr>
          <w:rFonts w:ascii="Courier New" w:eastAsia="Times New Roman" w:hAnsi="Courier New" w:cs="Courier New"/>
          <w:sz w:val="16"/>
          <w:szCs w:val="16"/>
          <w:lang w:val="en-IN" w:eastAsia="en-IN"/>
        </w:rPr>
        <w:t>nJudge</w:t>
      </w:r>
      <w:proofErr w:type="spellEnd"/>
      <w:r w:rsidRPr="008E3FE5">
        <w:rPr>
          <w:rFonts w:ascii="Courier New" w:eastAsia="Times New Roman" w:hAnsi="Courier New" w:cs="Courier New"/>
          <w:sz w:val="16"/>
          <w:szCs w:val="16"/>
          <w:lang w:val="en-IN" w:eastAsia="en-IN"/>
        </w:rPr>
        <w:t xml:space="preserve"> how good or bad the product is based on the given rating. \</w:t>
      </w:r>
      <w:proofErr w:type="spellStart"/>
      <w:r w:rsidRPr="008E3FE5">
        <w:rPr>
          <w:rFonts w:ascii="Courier New" w:eastAsia="Times New Roman" w:hAnsi="Courier New" w:cs="Courier New"/>
          <w:sz w:val="16"/>
          <w:szCs w:val="16"/>
          <w:lang w:val="en-IN" w:eastAsia="en-IN"/>
        </w:rPr>
        <w:t>nGive</w:t>
      </w:r>
      <w:proofErr w:type="spellEnd"/>
      <w:r w:rsidRPr="008E3FE5">
        <w:rPr>
          <w:rFonts w:ascii="Courier New" w:eastAsia="Times New Roman" w:hAnsi="Courier New" w:cs="Courier New"/>
          <w:sz w:val="16"/>
          <w:szCs w:val="16"/>
          <w:lang w:val="en-IN" w:eastAsia="en-IN"/>
        </w:rPr>
        <w:t xml:space="preserve"> the review like a normal user considering cost, </w:t>
      </w:r>
      <w:proofErr w:type="spellStart"/>
      <w:proofErr w:type="gramStart"/>
      <w:r w:rsidRPr="008E3FE5">
        <w:rPr>
          <w:rFonts w:ascii="Courier New" w:eastAsia="Times New Roman" w:hAnsi="Courier New" w:cs="Courier New"/>
          <w:sz w:val="16"/>
          <w:szCs w:val="16"/>
          <w:lang w:val="en-IN" w:eastAsia="en-IN"/>
        </w:rPr>
        <w:t>usecase,etc</w:t>
      </w:r>
      <w:proofErr w:type="spellEnd"/>
      <w:r w:rsidRPr="008E3FE5">
        <w:rPr>
          <w:rFonts w:ascii="Courier New" w:eastAsia="Times New Roman" w:hAnsi="Courier New" w:cs="Courier New"/>
          <w:sz w:val="16"/>
          <w:szCs w:val="16"/>
          <w:lang w:val="en-IN" w:eastAsia="en-IN"/>
        </w:rPr>
        <w:t>.</w:t>
      </w:r>
      <w:proofErr w:type="gramEnd"/>
      <w:r w:rsidRPr="008E3FE5">
        <w:rPr>
          <w:rFonts w:ascii="Courier New" w:eastAsia="Times New Roman" w:hAnsi="Courier New" w:cs="Courier New"/>
          <w:sz w:val="16"/>
          <w:szCs w:val="16"/>
          <w:lang w:val="en-IN" w:eastAsia="en-IN"/>
        </w:rPr>
        <w:t xml:space="preserve"> '}</w:t>
      </w:r>
    </w:p>
    <w:p w14:paraId="570219ED"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Title: 400lb / 180kg Digital Body Weight Bathroom Scale, High Precision Weighing Scale with Step-On Technology, Tempered Right Angle Glass Balance Platform and Backlight Display, Categories: ['Health &amp; Household', Rating: 5</w:t>
      </w:r>
    </w:p>
    <w:p w14:paraId="06A97C62" w14:textId="77777777" w:rsid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[INST]</w:t>
      </w:r>
    </w:p>
    <w:p w14:paraId="7434BF67" w14:textId="7C973A73" w:rsid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p>
    <w:p w14:paraId="1A3FC69A" w14:textId="593596E0" w:rsid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eastAsia="Times New Roman" w:cstheme="minorHAnsi"/>
          <w:lang w:val="en-IN" w:eastAsia="en-IN"/>
        </w:rPr>
      </w:pPr>
      <w:r w:rsidRPr="008E3FE5">
        <w:rPr>
          <w:rFonts w:eastAsia="Times New Roman" w:cstheme="minorHAnsi"/>
          <w:lang w:val="en-IN" w:eastAsia="en-IN"/>
        </w:rPr>
        <w:t>Outp</w:t>
      </w:r>
      <w:r>
        <w:rPr>
          <w:rFonts w:eastAsia="Times New Roman" w:cstheme="minorHAnsi"/>
          <w:lang w:val="en-IN" w:eastAsia="en-IN"/>
        </w:rPr>
        <w:t>u</w:t>
      </w:r>
      <w:r w:rsidRPr="008E3FE5">
        <w:rPr>
          <w:rFonts w:eastAsia="Times New Roman" w:cstheme="minorHAnsi"/>
          <w:lang w:val="en-IN" w:eastAsia="en-IN"/>
        </w:rPr>
        <w:t>t</w:t>
      </w:r>
      <w:r>
        <w:rPr>
          <w:rFonts w:eastAsia="Times New Roman" w:cstheme="minorHAnsi"/>
          <w:lang w:val="en-IN" w:eastAsia="en-IN"/>
        </w:rPr>
        <w:t>:</w:t>
      </w:r>
    </w:p>
    <w:p w14:paraId="384EB3B6"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choice for home use! High precision, easy to read backlit display, and sturdy design. Perfect for tracking weight loss or maintenance."</w:t>
      </w:r>
    </w:p>
    <w:p w14:paraId="3E510C35"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p>
    <w:p w14:paraId="464E24D8"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Ground truth:</w:t>
      </w:r>
    </w:p>
    <w:p w14:paraId="3EE85945"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ascii="Courier New" w:eastAsia="Times New Roman" w:hAnsi="Courier New" w:cs="Courier New"/>
          <w:sz w:val="16"/>
          <w:szCs w:val="16"/>
          <w:lang w:val="en-IN" w:eastAsia="en-IN"/>
        </w:rPr>
      </w:pPr>
      <w:r w:rsidRPr="008E3FE5">
        <w:rPr>
          <w:rFonts w:ascii="Courier New" w:eastAsia="Times New Roman" w:hAnsi="Courier New" w:cs="Courier New"/>
          <w:sz w:val="16"/>
          <w:szCs w:val="16"/>
          <w:lang w:val="en-IN" w:eastAsia="en-IN"/>
        </w:rPr>
        <w:t>Great product great price.</w:t>
      </w:r>
    </w:p>
    <w:p w14:paraId="66B29179" w14:textId="77777777" w:rsidR="008E3FE5" w:rsidRPr="008E3FE5" w:rsidRDefault="008E3FE5" w:rsidP="008E3F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ind w:firstLine="0"/>
        <w:rPr>
          <w:rFonts w:eastAsia="Times New Roman" w:cstheme="minorHAnsi"/>
          <w:lang w:val="en-IN" w:eastAsia="en-IN"/>
        </w:rPr>
      </w:pPr>
    </w:p>
    <w:p w14:paraId="5410FD83" w14:textId="77777777" w:rsidR="008E3FE5" w:rsidRDefault="008E3FE5" w:rsidP="008E3FE5">
      <w:pPr>
        <w:ind w:firstLine="0"/>
      </w:pPr>
    </w:p>
    <w:p w14:paraId="42F6CCC3" w14:textId="77777777" w:rsidR="008E3FE5" w:rsidRDefault="008E3FE5" w:rsidP="008E3FE5">
      <w:pPr>
        <w:ind w:firstLine="0"/>
      </w:pPr>
    </w:p>
    <w:p w14:paraId="35D3B9E1" w14:textId="77777777" w:rsidR="008E3FE5" w:rsidRDefault="008E3FE5" w:rsidP="008E3FE5">
      <w:pPr>
        <w:ind w:firstLine="0"/>
      </w:pPr>
    </w:p>
    <w:p w14:paraId="63941F2B" w14:textId="167F1951" w:rsidR="006F67A4" w:rsidRPr="000076AD" w:rsidRDefault="008E3FE5" w:rsidP="000076AD">
      <w:pPr>
        <w:pStyle w:val="Heading3"/>
        <w:rPr>
          <w:i w:val="0"/>
          <w:iCs w:val="0"/>
        </w:rPr>
      </w:pPr>
      <w:r>
        <w:tab/>
      </w:r>
      <w:r>
        <w:tab/>
      </w:r>
      <w:r>
        <w:tab/>
      </w:r>
      <w:r>
        <w:tab/>
      </w:r>
      <w:r>
        <w:tab/>
      </w:r>
      <w:r w:rsidR="006F67A4" w:rsidRPr="006F67A4">
        <w:rPr>
          <w:i w:val="0"/>
          <w:iCs w:val="0"/>
        </w:rPr>
        <w:t>Gretel model</w:t>
      </w:r>
    </w:p>
    <w:p w14:paraId="7E2F1FF6" w14:textId="0BAA79CC" w:rsidR="006F67A4" w:rsidRDefault="006F67A4" w:rsidP="006F67A4">
      <w:pPr>
        <w:ind w:firstLine="0"/>
      </w:pPr>
      <w:r>
        <w:t>The model shows great improvement and generates comprehensible and realistic reviews.</w:t>
      </w:r>
    </w:p>
    <w:p w14:paraId="725367E6" w14:textId="50B90B24" w:rsidR="006F67A4" w:rsidRPr="006F67A4" w:rsidRDefault="006F67A4" w:rsidP="006F67A4">
      <w:pPr>
        <w:ind w:firstLine="0"/>
        <w:rPr>
          <w:lang w:val="en-IN"/>
        </w:rPr>
      </w:pPr>
      <w:r>
        <w:rPr>
          <w:lang w:val="en-IN"/>
        </w:rPr>
        <w:t xml:space="preserve">But </w:t>
      </w:r>
      <w:r w:rsidRPr="006F67A4">
        <w:rPr>
          <w:lang w:val="en-IN"/>
        </w:rPr>
        <w:t xml:space="preserve">the model is not able to capture the relationship between </w:t>
      </w:r>
      <w:proofErr w:type="spellStart"/>
      <w:proofErr w:type="gramStart"/>
      <w:r>
        <w:rPr>
          <w:lang w:val="en-IN"/>
        </w:rPr>
        <w:t>product,</w:t>
      </w:r>
      <w:r w:rsidRPr="006F67A4">
        <w:rPr>
          <w:lang w:val="en-IN"/>
        </w:rPr>
        <w:t>rating</w:t>
      </w:r>
      <w:proofErr w:type="spellEnd"/>
      <w:proofErr w:type="gramEnd"/>
      <w:r w:rsidRPr="006F67A4">
        <w:rPr>
          <w:lang w:val="en-IN"/>
        </w:rPr>
        <w:t xml:space="preserve"> and review appropriately.</w:t>
      </w:r>
    </w:p>
    <w:p w14:paraId="04C5E575" w14:textId="4F74A4AE" w:rsidR="006F67A4" w:rsidRPr="006F67A4" w:rsidRDefault="006F67A4" w:rsidP="006F67A4">
      <w:pPr>
        <w:ind w:firstLine="0"/>
        <w:rPr>
          <w:lang w:val="en-IN"/>
        </w:rPr>
      </w:pPr>
      <w:r w:rsidRPr="006F67A4">
        <w:rPr>
          <w:lang w:val="en-IN"/>
        </w:rPr>
        <w:t>We see many contradictory examples like:</w:t>
      </w:r>
    </w:p>
    <w:p w14:paraId="37007992" w14:textId="77777777" w:rsidR="006F67A4" w:rsidRPr="006F67A4" w:rsidRDefault="006F67A4" w:rsidP="006F67A4">
      <w:pPr>
        <w:ind w:firstLine="0"/>
        <w:rPr>
          <w:lang w:val="en-IN"/>
        </w:rPr>
      </w:pPr>
      <w:r w:rsidRPr="006F67A4">
        <w:rPr>
          <w:b/>
          <w:bCs/>
          <w:lang w:val="en-IN"/>
        </w:rPr>
        <w:t>Product Name</w:t>
      </w:r>
      <w:r w:rsidRPr="006F67A4">
        <w:rPr>
          <w:lang w:val="en-IN"/>
        </w:rPr>
        <w:t> - </w:t>
      </w:r>
      <w:proofErr w:type="spellStart"/>
      <w:r w:rsidRPr="006F67A4">
        <w:rPr>
          <w:i/>
          <w:iCs/>
          <w:lang w:val="en-IN"/>
        </w:rPr>
        <w:t>AnuMed</w:t>
      </w:r>
      <w:proofErr w:type="spellEnd"/>
      <w:r w:rsidRPr="006F67A4">
        <w:rPr>
          <w:i/>
          <w:iCs/>
          <w:lang w:val="en-IN"/>
        </w:rPr>
        <w:t xml:space="preserve"> Vitamin D3 Cream with Magnesium 10,000 IU | Healthy Skin Care &amp; Face Cream | Maximum Calcium Absorption | Non-Greasy Moisturizer for Dry Skin - 3 Ounces</w:t>
      </w:r>
    </w:p>
    <w:p w14:paraId="28449521" w14:textId="77777777" w:rsidR="006F67A4" w:rsidRPr="006F67A4" w:rsidRDefault="006F67A4" w:rsidP="006F67A4">
      <w:pPr>
        <w:ind w:firstLine="0"/>
        <w:rPr>
          <w:lang w:val="en-IN"/>
        </w:rPr>
      </w:pPr>
      <w:r w:rsidRPr="006F67A4">
        <w:rPr>
          <w:b/>
          <w:bCs/>
          <w:lang w:val="en-IN"/>
        </w:rPr>
        <w:t>Rating</w:t>
      </w:r>
      <w:r w:rsidRPr="006F67A4">
        <w:rPr>
          <w:lang w:val="en-IN"/>
        </w:rPr>
        <w:t> - </w:t>
      </w:r>
      <w:r w:rsidRPr="006F67A4">
        <w:rPr>
          <w:i/>
          <w:iCs/>
          <w:lang w:val="en-IN"/>
        </w:rPr>
        <w:t>5</w:t>
      </w:r>
    </w:p>
    <w:p w14:paraId="6A19EA94" w14:textId="77777777" w:rsidR="006F67A4" w:rsidRPr="006F67A4" w:rsidRDefault="006F67A4" w:rsidP="006F67A4">
      <w:pPr>
        <w:ind w:firstLine="0"/>
        <w:rPr>
          <w:lang w:val="en-IN"/>
        </w:rPr>
      </w:pPr>
      <w:r w:rsidRPr="006F67A4">
        <w:rPr>
          <w:b/>
          <w:bCs/>
          <w:lang w:val="en-IN"/>
        </w:rPr>
        <w:t>Generated review</w:t>
      </w:r>
      <w:r w:rsidRPr="006F67A4">
        <w:rPr>
          <w:lang w:val="en-IN"/>
        </w:rPr>
        <w:t> - </w:t>
      </w:r>
      <w:r w:rsidRPr="006F67A4">
        <w:rPr>
          <w:i/>
          <w:iCs/>
          <w:lang w:val="en-IN"/>
        </w:rPr>
        <w:t xml:space="preserve">These are nasty-tasting! </w:t>
      </w:r>
      <w:proofErr w:type="spellStart"/>
      <w:r w:rsidRPr="006F67A4">
        <w:rPr>
          <w:i/>
          <w:iCs/>
          <w:lang w:val="en-IN"/>
        </w:rPr>
        <w:t>Ewww</w:t>
      </w:r>
      <w:proofErr w:type="spellEnd"/>
      <w:r w:rsidRPr="006F67A4">
        <w:rPr>
          <w:i/>
          <w:iCs/>
          <w:lang w:val="en-IN"/>
        </w:rPr>
        <w:t>! I threw them away</w:t>
      </w:r>
    </w:p>
    <w:p w14:paraId="31613D00" w14:textId="77777777" w:rsidR="006F67A4" w:rsidRPr="006F67A4" w:rsidRDefault="006F67A4" w:rsidP="006F67A4">
      <w:pPr>
        <w:ind w:firstLine="0"/>
      </w:pPr>
    </w:p>
    <w:p w14:paraId="2CA392F5" w14:textId="04D427B7" w:rsidR="576062CF" w:rsidRPr="008E3FE5" w:rsidRDefault="008E3FE5" w:rsidP="006F67A4">
      <w:pPr>
        <w:pStyle w:val="Heading3"/>
        <w:ind w:left="2880" w:firstLine="720"/>
        <w:rPr>
          <w:i w:val="0"/>
          <w:iCs w:val="0"/>
        </w:rPr>
      </w:pPr>
      <w:r w:rsidRPr="008E3FE5">
        <w:rPr>
          <w:i w:val="0"/>
          <w:iCs w:val="0"/>
        </w:rPr>
        <w:t>Self -RAG model</w:t>
      </w:r>
      <w:r w:rsidR="576062CF" w:rsidRPr="008E3FE5">
        <w:rPr>
          <w:i w:val="0"/>
          <w:iCs w:val="0"/>
        </w:rPr>
        <w:t xml:space="preserve"> </w:t>
      </w:r>
    </w:p>
    <w:p w14:paraId="1A49935A" w14:textId="12A6FEDF" w:rsidR="006F4709" w:rsidRDefault="008E3FE5" w:rsidP="006F4709">
      <w:r>
        <w:t>Computationally expensive code – crashes even on GPU.</w:t>
      </w:r>
    </w:p>
    <w:p w14:paraId="191DB8E4" w14:textId="77777777" w:rsidR="008E3FE5" w:rsidRDefault="008E3FE5" w:rsidP="008E3FE5">
      <w:pPr>
        <w:ind w:left="2880"/>
        <w:rPr>
          <w:rStyle w:val="Heading4Char"/>
        </w:rPr>
      </w:pPr>
      <w:r>
        <w:rPr>
          <w:rStyle w:val="Heading4Char"/>
        </w:rPr>
        <w:t>RAG with GPT2</w:t>
      </w:r>
    </w:p>
    <w:p w14:paraId="13A6AF14" w14:textId="04A5752A" w:rsidR="576062CF" w:rsidRPr="006F4709" w:rsidRDefault="006F67A4" w:rsidP="008E3FE5">
      <w:pPr>
        <w:rPr>
          <w:b/>
          <w:bCs/>
        </w:rPr>
      </w:pPr>
      <w:r>
        <w:t>Does not perform well. Ran through multiple iterations and could not get a satisfactory output.</w:t>
      </w:r>
    </w:p>
    <w:p w14:paraId="7C973B66" w14:textId="00B35529" w:rsidR="576062CF" w:rsidRDefault="006F67A4" w:rsidP="006F67A4">
      <w:pPr>
        <w:pStyle w:val="Quote"/>
        <w:ind w:firstLine="0"/>
      </w:pPr>
      <w:r>
        <w:t>The appropriate rows are retrieved perfectly. But the agent is not able to generate similar reviews. The prompt was also changed multiple times.</w:t>
      </w:r>
      <w:r w:rsidR="576062CF">
        <w:t xml:space="preserve"> </w:t>
      </w:r>
    </w:p>
    <w:p w14:paraId="50CEAD8B" w14:textId="54133A60" w:rsidR="576062CF" w:rsidRDefault="576062CF" w:rsidP="576062CF">
      <w:r>
        <w:t xml:space="preserve"> </w:t>
      </w:r>
    </w:p>
    <w:p w14:paraId="223B59AE" w14:textId="77777777" w:rsidR="007B3F2D" w:rsidRDefault="007B3F2D" w:rsidP="007B3F2D">
      <w:pPr>
        <w:ind w:left="2880"/>
        <w:rPr>
          <w:rStyle w:val="Heading5Char"/>
        </w:rPr>
      </w:pPr>
    </w:p>
    <w:p w14:paraId="53001453" w14:textId="77777777" w:rsidR="007B3F2D" w:rsidRDefault="007B3F2D" w:rsidP="007B3F2D">
      <w:pPr>
        <w:ind w:left="2880"/>
        <w:rPr>
          <w:rStyle w:val="Heading5Char"/>
        </w:rPr>
      </w:pPr>
    </w:p>
    <w:p w14:paraId="58CD094D" w14:textId="77777777" w:rsidR="007B3F2D" w:rsidRDefault="007B3F2D" w:rsidP="007B3F2D">
      <w:pPr>
        <w:ind w:left="2880"/>
        <w:rPr>
          <w:rStyle w:val="Heading5Char"/>
        </w:rPr>
      </w:pPr>
    </w:p>
    <w:p w14:paraId="5A6DEE5C" w14:textId="451885AD" w:rsidR="007B3F2D" w:rsidRPr="007B3F2D" w:rsidRDefault="006F67A4" w:rsidP="007B3F2D">
      <w:pPr>
        <w:ind w:left="2880"/>
        <w:rPr>
          <w:rStyle w:val="Heading5Char"/>
          <w:i w:val="0"/>
          <w:iCs w:val="0"/>
        </w:rPr>
      </w:pPr>
      <w:r w:rsidRPr="007B3F2D">
        <w:rPr>
          <w:rStyle w:val="Heading5Char"/>
          <w:i w:val="0"/>
          <w:iCs w:val="0"/>
        </w:rPr>
        <w:t>RAG with Instruct model</w:t>
      </w:r>
    </w:p>
    <w:p w14:paraId="370660CA" w14:textId="33AFCAEB" w:rsidR="007B3F2D" w:rsidRDefault="007B3F2D" w:rsidP="007B3F2D">
      <w:r>
        <w:t>Similar issues as with GPT2. Not much improvement.</w:t>
      </w:r>
    </w:p>
    <w:p w14:paraId="7F9A6894" w14:textId="77777777" w:rsidR="007B3F2D" w:rsidRDefault="007B3F2D" w:rsidP="007B3F2D">
      <w:r>
        <w:t>&gt;</w:t>
      </w:r>
      <w:proofErr w:type="gramStart"/>
      <w:r>
        <w:t>&gt;  Since</w:t>
      </w:r>
      <w:proofErr w:type="gramEnd"/>
      <w:r>
        <w:t xml:space="preserve"> the retrieval worked well, I was confident that a better model can give desirable results.</w:t>
      </w:r>
    </w:p>
    <w:p w14:paraId="771B17DE" w14:textId="77777777" w:rsidR="007B3F2D" w:rsidRDefault="007B3F2D" w:rsidP="007B3F2D"/>
    <w:p w14:paraId="3FF221A0" w14:textId="77777777" w:rsidR="007B3F2D" w:rsidRDefault="007B3F2D" w:rsidP="007B3F2D">
      <w:pPr>
        <w:rPr>
          <w:b/>
          <w:bCs/>
        </w:rPr>
      </w:pPr>
      <w:r>
        <w:tab/>
      </w:r>
      <w:r>
        <w:tab/>
      </w:r>
      <w:r>
        <w:tab/>
      </w:r>
      <w:r>
        <w:tab/>
      </w:r>
      <w:r w:rsidRPr="007B3F2D">
        <w:rPr>
          <w:b/>
          <w:bCs/>
        </w:rPr>
        <w:t>RAG with Gemini model</w:t>
      </w:r>
    </w:p>
    <w:p w14:paraId="2FF41D52" w14:textId="77777777" w:rsidR="007B3F2D" w:rsidRDefault="007B3F2D" w:rsidP="007B3F2D">
      <w:r w:rsidRPr="007B3F2D">
        <w:t xml:space="preserve">The agent works really well. The reviews generated match the style, length variance, topic diversity of the sampled reviews. </w:t>
      </w:r>
    </w:p>
    <w:p w14:paraId="789A4217" w14:textId="4315B073" w:rsidR="007B3F2D" w:rsidRDefault="007B3F2D" w:rsidP="007B3F2D">
      <w:r>
        <w:t>Plus, the generation can be conditioned on the prompt.</w:t>
      </w:r>
    </w:p>
    <w:p w14:paraId="115E5D17" w14:textId="7A417CCD" w:rsidR="007B3F2D" w:rsidRDefault="007B3F2D" w:rsidP="007B3F2D">
      <w:pPr>
        <w:ind w:firstLine="0"/>
      </w:pPr>
      <w:proofErr w:type="gramStart"/>
      <w:r>
        <w:t>Example :</w:t>
      </w:r>
      <w:proofErr w:type="gramEnd"/>
      <w:r>
        <w:t xml:space="preserve"> Prompt 1 – Write 5 new reviews for the product {product} . </w:t>
      </w:r>
    </w:p>
    <w:p w14:paraId="522688F8" w14:textId="1423924A" w:rsidR="007B3F2D" w:rsidRDefault="007B3F2D" w:rsidP="007B3F2D">
      <w:pPr>
        <w:ind w:firstLine="0"/>
      </w:pPr>
      <w:r>
        <w:tab/>
        <w:t xml:space="preserve">    Prompt 2 – Write 5 new reviews for the product {product} with rating {rating</w:t>
      </w:r>
      <w:proofErr w:type="gramStart"/>
      <w:r>
        <w:t>} .</w:t>
      </w:r>
      <w:proofErr w:type="gramEnd"/>
    </w:p>
    <w:p w14:paraId="1014CC55" w14:textId="6EC8C7EC" w:rsidR="007B3F2D" w:rsidRDefault="576062CF" w:rsidP="007B3F2D">
      <w:r w:rsidRPr="007B3F2D">
        <w:br w:type="page"/>
      </w:r>
    </w:p>
    <w:p w14:paraId="5313A7FD" w14:textId="77777777" w:rsidR="007B3F2D" w:rsidRDefault="007B3F2D">
      <w:pPr>
        <w:spacing w:after="160" w:line="259" w:lineRule="auto"/>
        <w:ind w:firstLine="0"/>
        <w:rPr>
          <w:b/>
          <w:bCs/>
        </w:rPr>
      </w:pPr>
      <w:r>
        <w:lastRenderedPageBreak/>
        <w:tab/>
      </w:r>
      <w:r>
        <w:tab/>
      </w:r>
      <w:r>
        <w:tab/>
      </w:r>
      <w:r>
        <w:tab/>
      </w:r>
      <w:r>
        <w:tab/>
      </w:r>
      <w:r w:rsidRPr="007B3F2D">
        <w:rPr>
          <w:b/>
          <w:bCs/>
        </w:rPr>
        <w:t>Efficacy of results</w:t>
      </w:r>
    </w:p>
    <w:p w14:paraId="0880090A" w14:textId="77777777" w:rsidR="007B3F2D" w:rsidRDefault="007B3F2D">
      <w:pPr>
        <w:spacing w:after="160" w:line="259" w:lineRule="auto"/>
        <w:ind w:firstLine="0"/>
      </w:pPr>
      <w:r>
        <w:t xml:space="preserve">Determining efficacy of synthetic text dataset is a challenging task. This is because we aim to quantitatively determine a qualitative result. </w:t>
      </w:r>
    </w:p>
    <w:p w14:paraId="75C69287" w14:textId="77777777" w:rsidR="007B3F2D" w:rsidRDefault="007B3F2D">
      <w:pPr>
        <w:spacing w:after="160" w:line="259" w:lineRule="auto"/>
        <w:ind w:firstLine="0"/>
      </w:pPr>
    </w:p>
    <w:p w14:paraId="747143FE" w14:textId="77777777" w:rsidR="00316CC9" w:rsidRDefault="007B3F2D" w:rsidP="00316CC9">
      <w:pPr>
        <w:spacing w:after="160" w:line="259" w:lineRule="auto"/>
        <w:ind w:firstLine="0"/>
      </w:pPr>
      <w:r>
        <w:t xml:space="preserve">For this given task, </w:t>
      </w:r>
      <w:r w:rsidR="00316CC9">
        <w:t>these are the comparable quantifiers I have calculated for each (</w:t>
      </w:r>
      <w:proofErr w:type="spellStart"/>
      <w:proofErr w:type="gramStart"/>
      <w:r w:rsidR="00316CC9">
        <w:t>product,rating</w:t>
      </w:r>
      <w:proofErr w:type="spellEnd"/>
      <w:proofErr w:type="gramEnd"/>
      <w:r w:rsidR="00316CC9">
        <w:t xml:space="preserve">) pair </w:t>
      </w:r>
    </w:p>
    <w:p w14:paraId="39ED11E8" w14:textId="2D195E5A" w:rsidR="00316CC9" w:rsidRPr="00316CC9" w:rsidRDefault="00316CC9" w:rsidP="00316CC9">
      <w:pPr>
        <w:pStyle w:val="ListParagraph"/>
        <w:numPr>
          <w:ilvl w:val="0"/>
          <w:numId w:val="2"/>
        </w:numPr>
        <w:spacing w:after="160" w:line="259" w:lineRule="auto"/>
        <w:rPr>
          <w:b/>
          <w:bCs/>
        </w:rPr>
      </w:pPr>
      <w:r>
        <w:rPr>
          <w:b/>
          <w:bCs/>
        </w:rPr>
        <w:t>o</w:t>
      </w:r>
      <w:r w:rsidRPr="00316CC9">
        <w:rPr>
          <w:b/>
          <w:bCs/>
        </w:rPr>
        <w:t xml:space="preserve">riginal </w:t>
      </w:r>
      <w:r>
        <w:rPr>
          <w:b/>
          <w:bCs/>
        </w:rPr>
        <w:t>a</w:t>
      </w:r>
      <w:r w:rsidRPr="00316CC9">
        <w:rPr>
          <w:b/>
          <w:bCs/>
        </w:rPr>
        <w:t xml:space="preserve">verage </w:t>
      </w:r>
      <w:r>
        <w:rPr>
          <w:b/>
          <w:bCs/>
        </w:rPr>
        <w:t>l</w:t>
      </w:r>
      <w:r w:rsidRPr="00316CC9">
        <w:rPr>
          <w:b/>
          <w:bCs/>
        </w:rPr>
        <w:t xml:space="preserve">ength vs </w:t>
      </w:r>
      <w:r>
        <w:rPr>
          <w:b/>
          <w:bCs/>
        </w:rPr>
        <w:t>s</w:t>
      </w:r>
      <w:r w:rsidRPr="00316CC9">
        <w:rPr>
          <w:b/>
          <w:bCs/>
        </w:rPr>
        <w:t xml:space="preserve">ynthetic </w:t>
      </w:r>
      <w:r>
        <w:rPr>
          <w:b/>
          <w:bCs/>
        </w:rPr>
        <w:t>a</w:t>
      </w:r>
      <w:r w:rsidRPr="00316CC9">
        <w:rPr>
          <w:b/>
          <w:bCs/>
        </w:rPr>
        <w:t xml:space="preserve">verage </w:t>
      </w:r>
      <w:r>
        <w:rPr>
          <w:b/>
          <w:bCs/>
        </w:rPr>
        <w:t>l</w:t>
      </w:r>
      <w:r w:rsidRPr="00316CC9">
        <w:rPr>
          <w:b/>
          <w:bCs/>
        </w:rPr>
        <w:t>ength</w:t>
      </w:r>
    </w:p>
    <w:p w14:paraId="618B1C88" w14:textId="1E66A0B8" w:rsidR="007B3F2D" w:rsidRPr="00316CC9" w:rsidRDefault="00316CC9" w:rsidP="00316CC9">
      <w:pPr>
        <w:pStyle w:val="ListParagraph"/>
        <w:numPr>
          <w:ilvl w:val="0"/>
          <w:numId w:val="2"/>
        </w:numPr>
        <w:spacing w:after="160" w:line="259" w:lineRule="auto"/>
        <w:rPr>
          <w:b/>
          <w:bCs/>
        </w:rPr>
      </w:pPr>
      <w:proofErr w:type="spellStart"/>
      <w:r w:rsidRPr="00316CC9">
        <w:rPr>
          <w:b/>
          <w:bCs/>
        </w:rPr>
        <w:t>original_avg_readability_score</w:t>
      </w:r>
      <w:proofErr w:type="spellEnd"/>
      <w:r w:rsidRPr="00316CC9">
        <w:rPr>
          <w:b/>
          <w:bCs/>
        </w:rPr>
        <w:tab/>
      </w:r>
      <w:r w:rsidRPr="00316CC9">
        <w:rPr>
          <w:b/>
          <w:bCs/>
        </w:rPr>
        <w:t xml:space="preserve">vs </w:t>
      </w:r>
      <w:proofErr w:type="spellStart"/>
      <w:r w:rsidRPr="00316CC9">
        <w:rPr>
          <w:b/>
          <w:bCs/>
        </w:rPr>
        <w:t>synthetic_avg_readability_score</w:t>
      </w:r>
      <w:proofErr w:type="spellEnd"/>
    </w:p>
    <w:p w14:paraId="79785F6D" w14:textId="75142A05" w:rsidR="00316CC9" w:rsidRDefault="00316CC9" w:rsidP="00316CC9">
      <w:pPr>
        <w:pStyle w:val="ListParagraph"/>
        <w:numPr>
          <w:ilvl w:val="0"/>
          <w:numId w:val="2"/>
        </w:numPr>
        <w:spacing w:after="160" w:line="259" w:lineRule="auto"/>
        <w:rPr>
          <w:b/>
          <w:bCs/>
        </w:rPr>
      </w:pPr>
      <w:proofErr w:type="spellStart"/>
      <w:r w:rsidRPr="00316CC9">
        <w:rPr>
          <w:b/>
          <w:bCs/>
        </w:rPr>
        <w:t>avg_semantic_similarity</w:t>
      </w:r>
      <w:proofErr w:type="spellEnd"/>
    </w:p>
    <w:p w14:paraId="51D65FCA" w14:textId="7294D6A6" w:rsidR="00316CC9" w:rsidRDefault="00316CC9" w:rsidP="00316CC9">
      <w:pPr>
        <w:spacing w:after="160" w:line="259" w:lineRule="auto"/>
        <w:ind w:firstLine="0"/>
        <w:rPr>
          <w:b/>
          <w:bCs/>
        </w:rPr>
      </w:pPr>
      <w:r>
        <w:rPr>
          <w:b/>
          <w:bCs/>
        </w:rPr>
        <w:t xml:space="preserve">Readability score </w:t>
      </w:r>
    </w:p>
    <w:p w14:paraId="36FCEEC1" w14:textId="2D841700" w:rsidR="00316CC9" w:rsidRDefault="00316CC9" w:rsidP="00316CC9">
      <w:pPr>
        <w:spacing w:after="160" w:line="259" w:lineRule="auto"/>
        <w:ind w:firstLine="0"/>
      </w:pPr>
      <w:r w:rsidRPr="00316CC9">
        <w:t xml:space="preserve">The </w:t>
      </w:r>
      <w:r w:rsidRPr="00316CC9">
        <w:rPr>
          <w:b/>
          <w:bCs/>
        </w:rPr>
        <w:t>Flesch Reading Ease</w:t>
      </w:r>
      <w:r w:rsidRPr="00316CC9">
        <w:t xml:space="preserve"> score is a quantitative measurement of how readable a piece of text is</w:t>
      </w:r>
      <w:r>
        <w:t>.</w:t>
      </w:r>
      <w:r w:rsidRPr="00316CC9">
        <w:rPr>
          <w:rFonts w:ascii="Noto Sans" w:hAnsi="Noto Sans" w:cs="Noto Sans"/>
          <w:color w:val="252525"/>
          <w:shd w:val="clear" w:color="auto" w:fill="FFFFFF"/>
        </w:rPr>
        <w:t xml:space="preserve"> </w:t>
      </w:r>
      <w:r w:rsidRPr="00316CC9">
        <w:t>The readability score that is assigned to a piece of writing is a number from 0 to 100. The higher the number is, the more readable the piece of text is.</w:t>
      </w:r>
    </w:p>
    <w:p w14:paraId="3DC92831" w14:textId="77777777" w:rsidR="00316CC9" w:rsidRPr="00316CC9" w:rsidRDefault="00316CC9" w:rsidP="00316CC9">
      <w:pPr>
        <w:spacing w:after="160" w:line="259" w:lineRule="auto"/>
        <w:ind w:firstLine="0"/>
        <w:rPr>
          <w:lang w:val="en-IN"/>
        </w:rPr>
      </w:pPr>
      <w:r w:rsidRPr="00316CC9">
        <w:rPr>
          <w:lang w:val="en-IN"/>
        </w:rPr>
        <w:t>The formula used is:</w:t>
      </w:r>
    </w:p>
    <w:p w14:paraId="6917BA9D" w14:textId="77777777" w:rsidR="00316CC9" w:rsidRPr="00316CC9" w:rsidRDefault="00316CC9" w:rsidP="00316CC9">
      <w:pPr>
        <w:spacing w:after="160" w:line="259" w:lineRule="auto"/>
        <w:ind w:firstLine="0"/>
        <w:rPr>
          <w:lang w:val="en-IN"/>
        </w:rPr>
      </w:pPr>
      <w:r w:rsidRPr="00316CC9">
        <w:rPr>
          <w:lang w:val="en-IN"/>
        </w:rPr>
        <w:t xml:space="preserve">206.835 - 1.015 / (total number of words / total number of sentences) - 84.6 (total number of syllables / total number of words) </w:t>
      </w:r>
    </w:p>
    <w:p w14:paraId="4E5EF891" w14:textId="77777777" w:rsidR="00316CC9" w:rsidRPr="00316CC9" w:rsidRDefault="00316CC9" w:rsidP="00316CC9">
      <w:pPr>
        <w:spacing w:after="160" w:line="259" w:lineRule="auto"/>
        <w:ind w:firstLine="0"/>
        <w:rPr>
          <w:lang w:val="en-IN"/>
        </w:rPr>
      </w:pPr>
      <w:r w:rsidRPr="00316CC9">
        <w:rPr>
          <w:lang w:val="en-IN"/>
        </w:rPr>
        <w:t>The score that a piece of text receives is calculated by using two key values: the text’s average sentence length, and the average number of syllables in a word. The shorter these two values are, the easier the writing is to read. This is because long sentences that contain a large number of long, complex words require more effort to understand.</w:t>
      </w:r>
    </w:p>
    <w:p w14:paraId="493DD056" w14:textId="77777777" w:rsidR="00316CC9" w:rsidRDefault="00316CC9" w:rsidP="00316CC9">
      <w:pPr>
        <w:spacing w:after="160" w:line="259" w:lineRule="auto"/>
        <w:ind w:firstLine="0"/>
      </w:pPr>
    </w:p>
    <w:p w14:paraId="3A389F70" w14:textId="03E490D4" w:rsidR="00316CC9" w:rsidRDefault="00316CC9" w:rsidP="00316CC9">
      <w:pPr>
        <w:spacing w:after="160" w:line="259" w:lineRule="auto"/>
        <w:ind w:firstLine="0"/>
        <w:rPr>
          <w:b/>
          <w:bCs/>
        </w:rPr>
      </w:pPr>
      <w:r w:rsidRPr="00316CC9">
        <w:rPr>
          <w:b/>
          <w:bCs/>
        </w:rPr>
        <w:t>Semantic similarity</w:t>
      </w:r>
    </w:p>
    <w:p w14:paraId="1AA92B37" w14:textId="5BA452F5" w:rsidR="00316CC9" w:rsidRDefault="00316CC9" w:rsidP="00316CC9">
      <w:pPr>
        <w:spacing w:after="160" w:line="259" w:lineRule="auto"/>
        <w:ind w:firstLine="0"/>
      </w:pPr>
      <w:r>
        <w:t xml:space="preserve">The reviews are turned into embeddings and cosine similarity is calculated. </w:t>
      </w:r>
    </w:p>
    <w:p w14:paraId="6DB92CB1" w14:textId="77777777" w:rsidR="005B23AB" w:rsidRDefault="005B23AB" w:rsidP="00316CC9">
      <w:pPr>
        <w:spacing w:after="160" w:line="259" w:lineRule="auto"/>
        <w:ind w:firstLine="0"/>
      </w:pPr>
    </w:p>
    <w:p w14:paraId="764318CD" w14:textId="09F6112A" w:rsidR="005B23AB" w:rsidRPr="005B23AB" w:rsidRDefault="005B23AB" w:rsidP="005B23AB">
      <w:pPr>
        <w:spacing w:after="160" w:line="259" w:lineRule="auto"/>
        <w:ind w:firstLine="0"/>
        <w:rPr>
          <w:b/>
          <w:bCs/>
        </w:rPr>
      </w:pPr>
      <w:r w:rsidRPr="005B23AB">
        <w:rPr>
          <w:b/>
          <w:bCs/>
        </w:rPr>
        <w:t>Question</w:t>
      </w:r>
    </w:p>
    <w:p w14:paraId="2EEB5894" w14:textId="6803D65A" w:rsidR="005B23AB" w:rsidRDefault="005B23AB" w:rsidP="005B23AB">
      <w:pPr>
        <w:spacing w:after="160" w:line="259" w:lineRule="auto"/>
        <w:ind w:firstLine="0"/>
      </w:pPr>
      <w:r>
        <w:t>How do we ensure the synthetic dataset one generates is inspired from a source dataset but</w:t>
      </w:r>
    </w:p>
    <w:p w14:paraId="02C728A7" w14:textId="15B1FB56" w:rsidR="005B23AB" w:rsidRDefault="005B23AB" w:rsidP="005B23AB">
      <w:pPr>
        <w:spacing w:after="160" w:line="259" w:lineRule="auto"/>
        <w:ind w:firstLine="0"/>
      </w:pPr>
      <w:r>
        <w:t>not an exact replica?</w:t>
      </w:r>
    </w:p>
    <w:p w14:paraId="36E5C5C2" w14:textId="331D0FA8" w:rsidR="005B23AB" w:rsidRDefault="005B23AB" w:rsidP="005B23AB">
      <w:pPr>
        <w:spacing w:after="160" w:line="259" w:lineRule="auto"/>
        <w:ind w:firstLine="0"/>
      </w:pPr>
      <w:r>
        <w:t xml:space="preserve">&gt;&gt; A rich and diverse source dataset is crucial. Here, we also can tune the prompt and parameters like temperature, </w:t>
      </w:r>
      <w:proofErr w:type="spellStart"/>
      <w:r>
        <w:t>score_threshold</w:t>
      </w:r>
      <w:proofErr w:type="spellEnd"/>
      <w:r>
        <w:t>, etc. to balance inspiration and replication.</w:t>
      </w:r>
    </w:p>
    <w:p w14:paraId="2182688C" w14:textId="77777777" w:rsidR="00316CC9" w:rsidRDefault="00316CC9" w:rsidP="00316CC9">
      <w:pPr>
        <w:spacing w:after="160" w:line="259" w:lineRule="auto"/>
        <w:ind w:firstLine="0"/>
      </w:pPr>
    </w:p>
    <w:p w14:paraId="27972D69" w14:textId="69A05F16" w:rsidR="00316CC9" w:rsidRPr="005B23AB" w:rsidRDefault="00316CC9" w:rsidP="00316CC9">
      <w:pPr>
        <w:spacing w:after="160" w:line="259" w:lineRule="auto"/>
        <w:ind w:firstLine="0"/>
        <w:rPr>
          <w:b/>
          <w:bCs/>
        </w:rPr>
      </w:pPr>
      <w:r>
        <w:tab/>
      </w:r>
      <w:r>
        <w:tab/>
      </w:r>
      <w:r>
        <w:tab/>
      </w:r>
      <w:r>
        <w:tab/>
      </w:r>
      <w:r>
        <w:tab/>
      </w:r>
      <w:r w:rsidRPr="005B23AB">
        <w:rPr>
          <w:b/>
          <w:bCs/>
        </w:rPr>
        <w:t>Conclusion</w:t>
      </w:r>
    </w:p>
    <w:p w14:paraId="67CDE652" w14:textId="4320D30F" w:rsidR="576062CF" w:rsidRDefault="00316CC9" w:rsidP="00EF16FC">
      <w:pPr>
        <w:spacing w:after="160" w:line="259" w:lineRule="auto"/>
        <w:ind w:firstLine="0"/>
      </w:pPr>
      <w:r>
        <w:t xml:space="preserve">The RAG with Gemini method tackles all our demands </w:t>
      </w:r>
      <w:r w:rsidR="005B23AB">
        <w:t>and allows for conditioned generation via prompt engineering.</w:t>
      </w:r>
    </w:p>
    <w:sectPr w:rsidR="576062CF">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80DA2" w14:textId="77777777" w:rsidR="000A08E6" w:rsidRDefault="000A08E6">
      <w:pPr>
        <w:spacing w:line="240" w:lineRule="auto"/>
      </w:pPr>
      <w:r>
        <w:separator/>
      </w:r>
    </w:p>
  </w:endnote>
  <w:endnote w:type="continuationSeparator" w:id="0">
    <w:p w14:paraId="7B98B089" w14:textId="77777777" w:rsidR="000A08E6" w:rsidRDefault="000A08E6">
      <w:pPr>
        <w:spacing w:line="240" w:lineRule="auto"/>
      </w:pPr>
      <w:r>
        <w:continuationSeparator/>
      </w:r>
    </w:p>
  </w:endnote>
  <w:endnote w:type="continuationNotice" w:id="1">
    <w:p w14:paraId="02879C73" w14:textId="77777777" w:rsidR="000A08E6" w:rsidRDefault="000A08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9CB5F75" w14:textId="77777777" w:rsidTr="733B038C">
      <w:tc>
        <w:tcPr>
          <w:tcW w:w="3120" w:type="dxa"/>
        </w:tcPr>
        <w:p w14:paraId="3851D529" w14:textId="77777777" w:rsidR="733B038C" w:rsidRDefault="733B038C" w:rsidP="733B038C">
          <w:pPr>
            <w:pStyle w:val="Header"/>
            <w:ind w:left="-115"/>
          </w:pPr>
        </w:p>
      </w:tc>
      <w:tc>
        <w:tcPr>
          <w:tcW w:w="3120" w:type="dxa"/>
        </w:tcPr>
        <w:p w14:paraId="366B50AD" w14:textId="77777777" w:rsidR="733B038C" w:rsidRDefault="733B038C" w:rsidP="733B038C">
          <w:pPr>
            <w:pStyle w:val="Header"/>
            <w:jc w:val="center"/>
          </w:pPr>
        </w:p>
      </w:tc>
      <w:tc>
        <w:tcPr>
          <w:tcW w:w="3120" w:type="dxa"/>
        </w:tcPr>
        <w:p w14:paraId="4E02BAF6" w14:textId="77777777" w:rsidR="733B038C" w:rsidRDefault="733B038C" w:rsidP="733B038C">
          <w:pPr>
            <w:pStyle w:val="Header"/>
            <w:ind w:right="-115"/>
            <w:jc w:val="right"/>
          </w:pPr>
        </w:p>
      </w:tc>
    </w:tr>
  </w:tbl>
  <w:p w14:paraId="6A1A0184"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BB912A9" w14:textId="77777777" w:rsidTr="733B038C">
      <w:tc>
        <w:tcPr>
          <w:tcW w:w="3120" w:type="dxa"/>
        </w:tcPr>
        <w:p w14:paraId="0F0874ED" w14:textId="77777777" w:rsidR="733B038C" w:rsidRDefault="733B038C" w:rsidP="733B038C">
          <w:pPr>
            <w:pStyle w:val="Header"/>
            <w:ind w:left="-115"/>
          </w:pPr>
        </w:p>
      </w:tc>
      <w:tc>
        <w:tcPr>
          <w:tcW w:w="3120" w:type="dxa"/>
        </w:tcPr>
        <w:p w14:paraId="527A6FE1" w14:textId="77777777" w:rsidR="733B038C" w:rsidRDefault="733B038C" w:rsidP="733B038C">
          <w:pPr>
            <w:pStyle w:val="Header"/>
            <w:jc w:val="center"/>
          </w:pPr>
        </w:p>
      </w:tc>
      <w:tc>
        <w:tcPr>
          <w:tcW w:w="3120" w:type="dxa"/>
        </w:tcPr>
        <w:p w14:paraId="3E22E507" w14:textId="77777777" w:rsidR="733B038C" w:rsidRDefault="733B038C" w:rsidP="733B038C">
          <w:pPr>
            <w:pStyle w:val="Header"/>
            <w:ind w:right="-115"/>
            <w:jc w:val="right"/>
          </w:pPr>
        </w:p>
      </w:tc>
    </w:tr>
  </w:tbl>
  <w:p w14:paraId="660DC46B"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9F103" w14:textId="77777777" w:rsidR="000A08E6" w:rsidRDefault="000A08E6">
      <w:pPr>
        <w:spacing w:line="240" w:lineRule="auto"/>
      </w:pPr>
      <w:r>
        <w:separator/>
      </w:r>
    </w:p>
  </w:footnote>
  <w:footnote w:type="continuationSeparator" w:id="0">
    <w:p w14:paraId="07D0957A" w14:textId="77777777" w:rsidR="000A08E6" w:rsidRDefault="000A08E6">
      <w:pPr>
        <w:spacing w:line="240" w:lineRule="auto"/>
      </w:pPr>
      <w:r>
        <w:continuationSeparator/>
      </w:r>
    </w:p>
  </w:footnote>
  <w:footnote w:type="continuationNotice" w:id="1">
    <w:p w14:paraId="5B746445" w14:textId="77777777" w:rsidR="000A08E6" w:rsidRDefault="000A08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7AFDF24" w14:textId="77777777" w:rsidTr="008830C9">
      <w:tc>
        <w:tcPr>
          <w:tcW w:w="3120" w:type="dxa"/>
        </w:tcPr>
        <w:p w14:paraId="4772D0BB" w14:textId="77777777" w:rsidR="00604652" w:rsidRDefault="00000000" w:rsidP="00604652">
          <w:pPr>
            <w:pStyle w:val="Header"/>
          </w:pPr>
          <w:sdt>
            <w:sdtPr>
              <w:id w:val="-1622601055"/>
              <w:placeholder>
                <w:docPart w:val="F5D38981F4EA4C8C9C2A4900CD3969C5"/>
              </w:placeholder>
              <w:temporary/>
              <w:showingPlcHdr/>
              <w15:appearance w15:val="hidden"/>
            </w:sdtPr>
            <w:sdtContent>
              <w:r w:rsidR="00604652" w:rsidRPr="00FD478C">
                <w:t>RUNNING HEAD TITLE</w:t>
              </w:r>
            </w:sdtContent>
          </w:sdt>
          <w:r w:rsidR="00904DBE">
            <w:t xml:space="preserve"> </w:t>
          </w:r>
          <w:sdt>
            <w:sdtPr>
              <w:id w:val="-82374865"/>
              <w:placeholder>
                <w:docPart w:val="DFE8ECC55E564D37BDA08C4DAECD50A7"/>
              </w:placeholder>
              <w:temporary/>
              <w:showingPlcHdr/>
              <w15:appearance w15:val="hidden"/>
            </w:sdtPr>
            <w:sdtContent>
              <w:r w:rsidR="00604652">
                <w:t>(SHORTENED)</w:t>
              </w:r>
            </w:sdtContent>
          </w:sdt>
        </w:p>
      </w:tc>
      <w:tc>
        <w:tcPr>
          <w:tcW w:w="3120" w:type="dxa"/>
        </w:tcPr>
        <w:p w14:paraId="1ABE5E18" w14:textId="77777777" w:rsidR="00904DBE" w:rsidRDefault="00904DBE" w:rsidP="00904DBE">
          <w:pPr>
            <w:pStyle w:val="Header"/>
            <w:jc w:val="center"/>
          </w:pPr>
        </w:p>
      </w:tc>
      <w:tc>
        <w:tcPr>
          <w:tcW w:w="3120" w:type="dxa"/>
        </w:tcPr>
        <w:p w14:paraId="142C6F2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1102A9E"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F36A498" w14:textId="77777777" w:rsidTr="00FD478C">
      <w:tc>
        <w:tcPr>
          <w:tcW w:w="3120" w:type="dxa"/>
        </w:tcPr>
        <w:p w14:paraId="0E8F1DDC" w14:textId="77777777" w:rsidR="733B038C" w:rsidRPr="00FD478C" w:rsidRDefault="00000000" w:rsidP="00FD478C">
          <w:pPr>
            <w:pStyle w:val="Header"/>
          </w:pPr>
          <w:sdt>
            <w:sdtPr>
              <w:id w:val="-376635527"/>
              <w:placeholder>
                <w:docPart w:val="B9455099EDEA4433807FDD5772D2F71F"/>
              </w:placeholder>
              <w:temporary/>
              <w:showingPlcHdr/>
              <w15:appearance w15:val="hidden"/>
            </w:sdtPr>
            <w:sdtContent>
              <w:r w:rsidR="00A75901" w:rsidRPr="00FD478C">
                <w:t>RUNNING HEAD TITLE</w:t>
              </w:r>
            </w:sdtContent>
          </w:sdt>
        </w:p>
      </w:tc>
      <w:tc>
        <w:tcPr>
          <w:tcW w:w="3120" w:type="dxa"/>
        </w:tcPr>
        <w:p w14:paraId="23794290" w14:textId="77777777" w:rsidR="733B038C" w:rsidRDefault="733B038C" w:rsidP="733B038C">
          <w:pPr>
            <w:pStyle w:val="Header"/>
            <w:jc w:val="center"/>
          </w:pPr>
        </w:p>
      </w:tc>
      <w:tc>
        <w:tcPr>
          <w:tcW w:w="3120" w:type="dxa"/>
        </w:tcPr>
        <w:p w14:paraId="7DFB5D49" w14:textId="77777777" w:rsidR="733B038C" w:rsidRDefault="733B038C" w:rsidP="733B038C">
          <w:pPr>
            <w:pStyle w:val="Header"/>
            <w:ind w:right="-115"/>
            <w:jc w:val="right"/>
          </w:pPr>
        </w:p>
      </w:tc>
    </w:tr>
  </w:tbl>
  <w:p w14:paraId="5E55246C"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064C4"/>
    <w:multiLevelType w:val="hybridMultilevel"/>
    <w:tmpl w:val="E10E65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A473AA"/>
    <w:multiLevelType w:val="hybridMultilevel"/>
    <w:tmpl w:val="FE88504A"/>
    <w:lvl w:ilvl="0" w:tplc="A4E21322">
      <w:numFmt w:val="bullet"/>
      <w:lvlText w:val=""/>
      <w:lvlJc w:val="left"/>
      <w:pPr>
        <w:ind w:left="3960" w:hanging="360"/>
      </w:pPr>
      <w:rPr>
        <w:rFonts w:ascii="Wingdings" w:eastAsiaTheme="minorHAnsi" w:hAnsi="Wingdings" w:cstheme="minorBid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9661893"/>
    <w:multiLevelType w:val="hybridMultilevel"/>
    <w:tmpl w:val="EADED5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1F7AB5"/>
    <w:multiLevelType w:val="hybridMultilevel"/>
    <w:tmpl w:val="8E34C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86439"/>
    <w:multiLevelType w:val="hybridMultilevel"/>
    <w:tmpl w:val="A2F65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25489"/>
    <w:multiLevelType w:val="hybridMultilevel"/>
    <w:tmpl w:val="48EE66AC"/>
    <w:lvl w:ilvl="0" w:tplc="A4E2132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EB1CD4"/>
    <w:multiLevelType w:val="hybridMultilevel"/>
    <w:tmpl w:val="3C5AB7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F93BCB"/>
    <w:multiLevelType w:val="hybridMultilevel"/>
    <w:tmpl w:val="52B0A142"/>
    <w:lvl w:ilvl="0" w:tplc="928EB93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7545657"/>
    <w:multiLevelType w:val="hybridMultilevel"/>
    <w:tmpl w:val="777C39F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73BD8"/>
    <w:multiLevelType w:val="hybridMultilevel"/>
    <w:tmpl w:val="FC0AA5AA"/>
    <w:lvl w:ilvl="0" w:tplc="A4E21322">
      <w:numFmt w:val="bullet"/>
      <w:lvlText w:val=""/>
      <w:lvlJc w:val="left"/>
      <w:pPr>
        <w:ind w:left="3960" w:hanging="360"/>
      </w:pPr>
      <w:rPr>
        <w:rFonts w:ascii="Wingdings" w:eastAsiaTheme="minorHAnsi" w:hAnsi="Wingdings" w:cstheme="minorBidi"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382801311">
    <w:abstractNumId w:val="3"/>
  </w:num>
  <w:num w:numId="2" w16cid:durableId="838010096">
    <w:abstractNumId w:val="4"/>
  </w:num>
  <w:num w:numId="3" w16cid:durableId="1442341274">
    <w:abstractNumId w:val="2"/>
  </w:num>
  <w:num w:numId="4" w16cid:durableId="1606427955">
    <w:abstractNumId w:val="6"/>
  </w:num>
  <w:num w:numId="5" w16cid:durableId="663708651">
    <w:abstractNumId w:val="0"/>
  </w:num>
  <w:num w:numId="6" w16cid:durableId="507449806">
    <w:abstractNumId w:val="7"/>
  </w:num>
  <w:num w:numId="7" w16cid:durableId="757335755">
    <w:abstractNumId w:val="5"/>
  </w:num>
  <w:num w:numId="8" w16cid:durableId="602038498">
    <w:abstractNumId w:val="1"/>
  </w:num>
  <w:num w:numId="9" w16cid:durableId="777260101">
    <w:abstractNumId w:val="9"/>
  </w:num>
  <w:num w:numId="10" w16cid:durableId="222714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6A"/>
    <w:rsid w:val="000076AD"/>
    <w:rsid w:val="00086A0F"/>
    <w:rsid w:val="000A08E6"/>
    <w:rsid w:val="002B6E51"/>
    <w:rsid w:val="002C3BE4"/>
    <w:rsid w:val="002F7E04"/>
    <w:rsid w:val="00316CC9"/>
    <w:rsid w:val="00327D6A"/>
    <w:rsid w:val="00371BD9"/>
    <w:rsid w:val="003D65DD"/>
    <w:rsid w:val="0042207D"/>
    <w:rsid w:val="004C683E"/>
    <w:rsid w:val="00500997"/>
    <w:rsid w:val="00530EF3"/>
    <w:rsid w:val="005936DA"/>
    <w:rsid w:val="005B23AB"/>
    <w:rsid w:val="00604652"/>
    <w:rsid w:val="006B2C0B"/>
    <w:rsid w:val="006C101C"/>
    <w:rsid w:val="006E7FEA"/>
    <w:rsid w:val="006F4709"/>
    <w:rsid w:val="006F67A4"/>
    <w:rsid w:val="00702B81"/>
    <w:rsid w:val="00727711"/>
    <w:rsid w:val="0074264E"/>
    <w:rsid w:val="00796468"/>
    <w:rsid w:val="007B3F2D"/>
    <w:rsid w:val="007D4A2B"/>
    <w:rsid w:val="007E2D6A"/>
    <w:rsid w:val="008078FA"/>
    <w:rsid w:val="00823731"/>
    <w:rsid w:val="008E3FE5"/>
    <w:rsid w:val="00904DBE"/>
    <w:rsid w:val="00A75901"/>
    <w:rsid w:val="00B5233A"/>
    <w:rsid w:val="00BA6612"/>
    <w:rsid w:val="00C26C30"/>
    <w:rsid w:val="00CA1E31"/>
    <w:rsid w:val="00CD7F50"/>
    <w:rsid w:val="00D179AB"/>
    <w:rsid w:val="00DA395D"/>
    <w:rsid w:val="00DD3112"/>
    <w:rsid w:val="00DF1ADF"/>
    <w:rsid w:val="00DF3215"/>
    <w:rsid w:val="00E078FD"/>
    <w:rsid w:val="00E23707"/>
    <w:rsid w:val="00E879E7"/>
    <w:rsid w:val="00EF16FC"/>
    <w:rsid w:val="00F04F63"/>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41BA1"/>
  <w15:chartTrackingRefBased/>
  <w15:docId w15:val="{FA28C644-BE59-4123-8F09-2628A071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D179AB"/>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79AB"/>
    <w:rPr>
      <w:rFonts w:ascii="Consolas" w:hAnsi="Consolas"/>
      <w:sz w:val="20"/>
      <w:szCs w:val="20"/>
    </w:rPr>
  </w:style>
  <w:style w:type="paragraph" w:styleId="ListParagraph">
    <w:name w:val="List Paragraph"/>
    <w:basedOn w:val="Normal"/>
    <w:uiPriority w:val="34"/>
    <w:qFormat/>
    <w:rsid w:val="00D1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029">
      <w:bodyDiv w:val="1"/>
      <w:marLeft w:val="0"/>
      <w:marRight w:val="0"/>
      <w:marTop w:val="0"/>
      <w:marBottom w:val="0"/>
      <w:divBdr>
        <w:top w:val="none" w:sz="0" w:space="0" w:color="auto"/>
        <w:left w:val="none" w:sz="0" w:space="0" w:color="auto"/>
        <w:bottom w:val="none" w:sz="0" w:space="0" w:color="auto"/>
        <w:right w:val="none" w:sz="0" w:space="0" w:color="auto"/>
      </w:divBdr>
    </w:div>
    <w:div w:id="66651563">
      <w:bodyDiv w:val="1"/>
      <w:marLeft w:val="0"/>
      <w:marRight w:val="0"/>
      <w:marTop w:val="0"/>
      <w:marBottom w:val="0"/>
      <w:divBdr>
        <w:top w:val="none" w:sz="0" w:space="0" w:color="auto"/>
        <w:left w:val="none" w:sz="0" w:space="0" w:color="auto"/>
        <w:bottom w:val="none" w:sz="0" w:space="0" w:color="auto"/>
        <w:right w:val="none" w:sz="0" w:space="0" w:color="auto"/>
      </w:divBdr>
    </w:div>
    <w:div w:id="300692399">
      <w:bodyDiv w:val="1"/>
      <w:marLeft w:val="0"/>
      <w:marRight w:val="0"/>
      <w:marTop w:val="0"/>
      <w:marBottom w:val="0"/>
      <w:divBdr>
        <w:top w:val="none" w:sz="0" w:space="0" w:color="auto"/>
        <w:left w:val="none" w:sz="0" w:space="0" w:color="auto"/>
        <w:bottom w:val="none" w:sz="0" w:space="0" w:color="auto"/>
        <w:right w:val="none" w:sz="0" w:space="0" w:color="auto"/>
      </w:divBdr>
    </w:div>
    <w:div w:id="399671230">
      <w:bodyDiv w:val="1"/>
      <w:marLeft w:val="0"/>
      <w:marRight w:val="0"/>
      <w:marTop w:val="0"/>
      <w:marBottom w:val="0"/>
      <w:divBdr>
        <w:top w:val="none" w:sz="0" w:space="0" w:color="auto"/>
        <w:left w:val="none" w:sz="0" w:space="0" w:color="auto"/>
        <w:bottom w:val="none" w:sz="0" w:space="0" w:color="auto"/>
        <w:right w:val="none" w:sz="0" w:space="0" w:color="auto"/>
      </w:divBdr>
    </w:div>
    <w:div w:id="674261310">
      <w:bodyDiv w:val="1"/>
      <w:marLeft w:val="0"/>
      <w:marRight w:val="0"/>
      <w:marTop w:val="0"/>
      <w:marBottom w:val="0"/>
      <w:divBdr>
        <w:top w:val="none" w:sz="0" w:space="0" w:color="auto"/>
        <w:left w:val="none" w:sz="0" w:space="0" w:color="auto"/>
        <w:bottom w:val="none" w:sz="0" w:space="0" w:color="auto"/>
        <w:right w:val="none" w:sz="0" w:space="0" w:color="auto"/>
      </w:divBdr>
    </w:div>
    <w:div w:id="757678655">
      <w:bodyDiv w:val="1"/>
      <w:marLeft w:val="0"/>
      <w:marRight w:val="0"/>
      <w:marTop w:val="0"/>
      <w:marBottom w:val="0"/>
      <w:divBdr>
        <w:top w:val="none" w:sz="0" w:space="0" w:color="auto"/>
        <w:left w:val="none" w:sz="0" w:space="0" w:color="auto"/>
        <w:bottom w:val="none" w:sz="0" w:space="0" w:color="auto"/>
        <w:right w:val="none" w:sz="0" w:space="0" w:color="auto"/>
      </w:divBdr>
    </w:div>
    <w:div w:id="925920442">
      <w:bodyDiv w:val="1"/>
      <w:marLeft w:val="0"/>
      <w:marRight w:val="0"/>
      <w:marTop w:val="0"/>
      <w:marBottom w:val="0"/>
      <w:divBdr>
        <w:top w:val="none" w:sz="0" w:space="0" w:color="auto"/>
        <w:left w:val="none" w:sz="0" w:space="0" w:color="auto"/>
        <w:bottom w:val="none" w:sz="0" w:space="0" w:color="auto"/>
        <w:right w:val="none" w:sz="0" w:space="0" w:color="auto"/>
      </w:divBdr>
    </w:div>
    <w:div w:id="1021710861">
      <w:bodyDiv w:val="1"/>
      <w:marLeft w:val="0"/>
      <w:marRight w:val="0"/>
      <w:marTop w:val="0"/>
      <w:marBottom w:val="0"/>
      <w:divBdr>
        <w:top w:val="none" w:sz="0" w:space="0" w:color="auto"/>
        <w:left w:val="none" w:sz="0" w:space="0" w:color="auto"/>
        <w:bottom w:val="none" w:sz="0" w:space="0" w:color="auto"/>
        <w:right w:val="none" w:sz="0" w:space="0" w:color="auto"/>
      </w:divBdr>
    </w:div>
    <w:div w:id="1113793105">
      <w:bodyDiv w:val="1"/>
      <w:marLeft w:val="0"/>
      <w:marRight w:val="0"/>
      <w:marTop w:val="0"/>
      <w:marBottom w:val="0"/>
      <w:divBdr>
        <w:top w:val="none" w:sz="0" w:space="0" w:color="auto"/>
        <w:left w:val="none" w:sz="0" w:space="0" w:color="auto"/>
        <w:bottom w:val="none" w:sz="0" w:space="0" w:color="auto"/>
        <w:right w:val="none" w:sz="0" w:space="0" w:color="auto"/>
      </w:divBdr>
    </w:div>
    <w:div w:id="1324427164">
      <w:bodyDiv w:val="1"/>
      <w:marLeft w:val="0"/>
      <w:marRight w:val="0"/>
      <w:marTop w:val="0"/>
      <w:marBottom w:val="0"/>
      <w:divBdr>
        <w:top w:val="none" w:sz="0" w:space="0" w:color="auto"/>
        <w:left w:val="none" w:sz="0" w:space="0" w:color="auto"/>
        <w:bottom w:val="none" w:sz="0" w:space="0" w:color="auto"/>
        <w:right w:val="none" w:sz="0" w:space="0" w:color="auto"/>
      </w:divBdr>
    </w:div>
    <w:div w:id="1463579158">
      <w:bodyDiv w:val="1"/>
      <w:marLeft w:val="0"/>
      <w:marRight w:val="0"/>
      <w:marTop w:val="0"/>
      <w:marBottom w:val="0"/>
      <w:divBdr>
        <w:top w:val="none" w:sz="0" w:space="0" w:color="auto"/>
        <w:left w:val="none" w:sz="0" w:space="0" w:color="auto"/>
        <w:bottom w:val="none" w:sz="0" w:space="0" w:color="auto"/>
        <w:right w:val="none" w:sz="0" w:space="0" w:color="auto"/>
      </w:divBdr>
    </w:div>
    <w:div w:id="1799448858">
      <w:bodyDiv w:val="1"/>
      <w:marLeft w:val="0"/>
      <w:marRight w:val="0"/>
      <w:marTop w:val="0"/>
      <w:marBottom w:val="0"/>
      <w:divBdr>
        <w:top w:val="none" w:sz="0" w:space="0" w:color="auto"/>
        <w:left w:val="none" w:sz="0" w:space="0" w:color="auto"/>
        <w:bottom w:val="none" w:sz="0" w:space="0" w:color="auto"/>
        <w:right w:val="none" w:sz="0" w:space="0" w:color="auto"/>
      </w:divBdr>
    </w:div>
    <w:div w:id="1809589996">
      <w:bodyDiv w:val="1"/>
      <w:marLeft w:val="0"/>
      <w:marRight w:val="0"/>
      <w:marTop w:val="0"/>
      <w:marBottom w:val="0"/>
      <w:divBdr>
        <w:top w:val="none" w:sz="0" w:space="0" w:color="auto"/>
        <w:left w:val="none" w:sz="0" w:space="0" w:color="auto"/>
        <w:bottom w:val="none" w:sz="0" w:space="0" w:color="auto"/>
        <w:right w:val="none" w:sz="0" w:space="0" w:color="auto"/>
      </w:divBdr>
    </w:div>
    <w:div w:id="1835492702">
      <w:bodyDiv w:val="1"/>
      <w:marLeft w:val="0"/>
      <w:marRight w:val="0"/>
      <w:marTop w:val="0"/>
      <w:marBottom w:val="0"/>
      <w:divBdr>
        <w:top w:val="none" w:sz="0" w:space="0" w:color="auto"/>
        <w:left w:val="none" w:sz="0" w:space="0" w:color="auto"/>
        <w:bottom w:val="none" w:sz="0" w:space="0" w:color="auto"/>
        <w:right w:val="none" w:sz="0" w:space="0" w:color="auto"/>
      </w:divBdr>
    </w:div>
    <w:div w:id="1961956821">
      <w:bodyDiv w:val="1"/>
      <w:marLeft w:val="0"/>
      <w:marRight w:val="0"/>
      <w:marTop w:val="0"/>
      <w:marBottom w:val="0"/>
      <w:divBdr>
        <w:top w:val="none" w:sz="0" w:space="0" w:color="auto"/>
        <w:left w:val="none" w:sz="0" w:space="0" w:color="auto"/>
        <w:bottom w:val="none" w:sz="0" w:space="0" w:color="auto"/>
        <w:right w:val="none" w:sz="0" w:space="0" w:color="auto"/>
      </w:divBdr>
    </w:div>
    <w:div w:id="196885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Local\Microsoft\Office\16.0\DTS\en-IN%7b7306D82C-B1E8-49FF-9F71-FB8EEA8D3AD1%7d\%7bA247B4F7-CECC-4258-96ED-91AA07311420%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228259D27145CCBC537AE54D4D9C40"/>
        <w:category>
          <w:name w:val="General"/>
          <w:gallery w:val="placeholder"/>
        </w:category>
        <w:types>
          <w:type w:val="bbPlcHdr"/>
        </w:types>
        <w:behaviors>
          <w:behavior w:val="content"/>
        </w:behaviors>
        <w:guid w:val="{41708930-082D-4C9C-91CA-6BBCE5E511D9}"/>
      </w:docPartPr>
      <w:docPartBody>
        <w:p w:rsidR="00000000" w:rsidRDefault="00000000">
          <w:pPr>
            <w:pStyle w:val="F1228259D27145CCBC537AE54D4D9C40"/>
          </w:pPr>
          <w:r w:rsidRPr="576062CF">
            <w:t>Abstract</w:t>
          </w:r>
        </w:p>
      </w:docPartBody>
    </w:docPart>
    <w:docPart>
      <w:docPartPr>
        <w:name w:val="F5D38981F4EA4C8C9C2A4900CD3969C5"/>
        <w:category>
          <w:name w:val="General"/>
          <w:gallery w:val="placeholder"/>
        </w:category>
        <w:types>
          <w:type w:val="bbPlcHdr"/>
        </w:types>
        <w:behaviors>
          <w:behavior w:val="content"/>
        </w:behaviors>
        <w:guid w:val="{027CA1CC-3FC9-4B4A-AA3A-DF925D47D85F}"/>
      </w:docPartPr>
      <w:docPartBody>
        <w:p w:rsidR="00000000" w:rsidRDefault="00000000">
          <w:pPr>
            <w:pStyle w:val="F5D38981F4EA4C8C9C2A4900CD3969C5"/>
          </w:pPr>
          <w:r>
            <w:t>456</w:t>
          </w:r>
        </w:p>
      </w:docPartBody>
    </w:docPart>
    <w:docPart>
      <w:docPartPr>
        <w:name w:val="DFE8ECC55E564D37BDA08C4DAECD50A7"/>
        <w:category>
          <w:name w:val="General"/>
          <w:gallery w:val="placeholder"/>
        </w:category>
        <w:types>
          <w:type w:val="bbPlcHdr"/>
        </w:types>
        <w:behaviors>
          <w:behavior w:val="content"/>
        </w:behaviors>
        <w:guid w:val="{0FEEE6AC-38C3-45FD-978B-75BF2DC9B9D1}"/>
      </w:docPartPr>
      <w:docPartBody>
        <w:p w:rsidR="00000000" w:rsidRDefault="00000000">
          <w:pPr>
            <w:pStyle w:val="DFE8ECC55E564D37BDA08C4DAECD50A7"/>
          </w:pPr>
          <w:r w:rsidRPr="576062CF">
            <w:t>Row Head</w:t>
          </w:r>
        </w:p>
      </w:docPartBody>
    </w:docPart>
    <w:docPart>
      <w:docPartPr>
        <w:name w:val="B9455099EDEA4433807FDD5772D2F71F"/>
        <w:category>
          <w:name w:val="General"/>
          <w:gallery w:val="placeholder"/>
        </w:category>
        <w:types>
          <w:type w:val="bbPlcHdr"/>
        </w:types>
        <w:behaviors>
          <w:behavior w:val="content"/>
        </w:behaviors>
        <w:guid w:val="{FF4697D6-E9FD-4553-9548-CBFC61C8FDA9}"/>
      </w:docPartPr>
      <w:docPartBody>
        <w:p w:rsidR="00000000" w:rsidRDefault="00000000">
          <w:pPr>
            <w:pStyle w:val="B9455099EDEA4433807FDD5772D2F71F"/>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F2"/>
    <w:rsid w:val="005E32F2"/>
    <w:rsid w:val="006B2C0B"/>
    <w:rsid w:val="0076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E41514501D40419D555F279CCB6006">
    <w:name w:val="1EE41514501D40419D555F279CCB6006"/>
  </w:style>
  <w:style w:type="paragraph" w:customStyle="1" w:styleId="29A1C39B4A934756A5096BB4F6A9E7E9">
    <w:name w:val="29A1C39B4A934756A5096BB4F6A9E7E9"/>
  </w:style>
  <w:style w:type="paragraph" w:customStyle="1" w:styleId="C7CF4E53A26A413790AD41D9DE76CEC1">
    <w:name w:val="C7CF4E53A26A413790AD41D9DE76CEC1"/>
  </w:style>
  <w:style w:type="paragraph" w:customStyle="1" w:styleId="3D83612C1B91449D8D8842645BED477D">
    <w:name w:val="3D83612C1B91449D8D8842645BED477D"/>
  </w:style>
  <w:style w:type="paragraph" w:customStyle="1" w:styleId="B431950134E24FCEB137CF7520325F58">
    <w:name w:val="B431950134E24FCEB137CF7520325F58"/>
  </w:style>
  <w:style w:type="paragraph" w:customStyle="1" w:styleId="F646BE5D821248AE95DE20CE44E23A22">
    <w:name w:val="F646BE5D821248AE95DE20CE44E23A22"/>
  </w:style>
  <w:style w:type="paragraph" w:customStyle="1" w:styleId="3E3E0944E8274018B69CA1091C796B2B">
    <w:name w:val="3E3E0944E8274018B69CA1091C796B2B"/>
  </w:style>
  <w:style w:type="paragraph" w:customStyle="1" w:styleId="D427ABE56AF9479498AE2E594B92B674">
    <w:name w:val="D427ABE56AF9479498AE2E594B92B674"/>
  </w:style>
  <w:style w:type="paragraph" w:customStyle="1" w:styleId="CBE550D0D719480AB0360612AD3CBF52">
    <w:name w:val="CBE550D0D719480AB0360612AD3CBF52"/>
  </w:style>
  <w:style w:type="paragraph" w:customStyle="1" w:styleId="F1228259D27145CCBC537AE54D4D9C40">
    <w:name w:val="F1228259D27145CCBC537AE54D4D9C40"/>
  </w:style>
  <w:style w:type="character" w:styleId="Strong">
    <w:name w:val="Strong"/>
    <w:basedOn w:val="DefaultParagraphFont"/>
    <w:uiPriority w:val="22"/>
    <w:qFormat/>
    <w:rPr>
      <w:b/>
      <w:bCs/>
    </w:rPr>
  </w:style>
  <w:style w:type="paragraph" w:customStyle="1" w:styleId="8B210437001441FABD8BFCF5B20209FC">
    <w:name w:val="8B210437001441FABD8BFCF5B20209FC"/>
  </w:style>
  <w:style w:type="character" w:styleId="Emphasis">
    <w:name w:val="Emphasis"/>
    <w:basedOn w:val="DefaultParagraphFont"/>
    <w:uiPriority w:val="20"/>
    <w:qFormat/>
    <w:rPr>
      <w:i/>
      <w:iCs/>
    </w:rPr>
  </w:style>
  <w:style w:type="paragraph" w:customStyle="1" w:styleId="B73401F2A2C64264A230ABF26891703E">
    <w:name w:val="B73401F2A2C64264A230ABF26891703E"/>
  </w:style>
  <w:style w:type="paragraph" w:customStyle="1" w:styleId="8EFB585ACFBE4680A90FA7684B159274">
    <w:name w:val="8EFB585ACFBE4680A90FA7684B159274"/>
  </w:style>
  <w:style w:type="paragraph" w:customStyle="1" w:styleId="05CEDCE7B2A94EAF93DE1696CF3ADA31">
    <w:name w:val="05CEDCE7B2A94EAF93DE1696CF3ADA31"/>
  </w:style>
  <w:style w:type="paragraph" w:customStyle="1" w:styleId="D5AD209B67A748658A0B5FE6163209D9">
    <w:name w:val="D5AD209B67A748658A0B5FE6163209D9"/>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DA3381C819534DB2AB22B006635EC7B7">
    <w:name w:val="DA3381C819534DB2AB22B006635EC7B7"/>
  </w:style>
  <w:style w:type="paragraph" w:customStyle="1" w:styleId="B64701E68B2B46F5B2A109CEB7CB6944">
    <w:name w:val="B64701E68B2B46F5B2A109CEB7CB6944"/>
  </w:style>
  <w:style w:type="paragraph" w:customStyle="1" w:styleId="47A842740C894DDDB2FA095C01117E71">
    <w:name w:val="47A842740C894DDDB2FA095C01117E71"/>
  </w:style>
  <w:style w:type="paragraph" w:customStyle="1" w:styleId="544103A2AC5D476DA0C33D6494259A76">
    <w:name w:val="544103A2AC5D476DA0C33D6494259A76"/>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E091CEDE4E3C4E03BE914FD57D1B275C">
    <w:name w:val="E091CEDE4E3C4E03BE914FD57D1B275C"/>
  </w:style>
  <w:style w:type="paragraph" w:customStyle="1" w:styleId="59F39D7ED581464D9A13B4ADB0CF14CD">
    <w:name w:val="59F39D7ED581464D9A13B4ADB0CF14CD"/>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7FCBDF64C253480E85CDDE266563CC51">
    <w:name w:val="7FCBDF64C253480E85CDDE266563CC51"/>
  </w:style>
  <w:style w:type="paragraph" w:customStyle="1" w:styleId="239E5BCDAE5149A6936EED1EE729EB66">
    <w:name w:val="239E5BCDAE5149A6936EED1EE729EB66"/>
  </w:style>
  <w:style w:type="paragraph" w:customStyle="1" w:styleId="CD4FF8552AB34B9D82A82FE4A06A8DE5">
    <w:name w:val="CD4FF8552AB34B9D82A82FE4A06A8DE5"/>
  </w:style>
  <w:style w:type="paragraph" w:customStyle="1" w:styleId="972EC812990E4C4BAE87B2D45E227710">
    <w:name w:val="972EC812990E4C4BAE87B2D45E227710"/>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C75A6E6E45AF4D78B964544CF4FD3E5C">
    <w:name w:val="C75A6E6E45AF4D78B964544CF4FD3E5C"/>
  </w:style>
  <w:style w:type="paragraph" w:customStyle="1" w:styleId="997E16A82F724228A36D87BACFCC9481">
    <w:name w:val="997E16A82F724228A36D87BACFCC9481"/>
  </w:style>
  <w:style w:type="paragraph" w:customStyle="1" w:styleId="2FB5313EDE304E20823ED6068AC59639">
    <w:name w:val="2FB5313EDE304E20823ED6068AC59639"/>
  </w:style>
  <w:style w:type="paragraph" w:customStyle="1" w:styleId="2AA4654AF916444F8C71DD4CC3C28679">
    <w:name w:val="2AA4654AF916444F8C71DD4CC3C28679"/>
  </w:style>
  <w:style w:type="paragraph" w:customStyle="1" w:styleId="C9DFDC4E65AF44F5A935765B6BFB09BD">
    <w:name w:val="C9DFDC4E65AF44F5A935765B6BFB09BD"/>
  </w:style>
  <w:style w:type="paragraph" w:customStyle="1" w:styleId="84A70BE1C04F4DF6B29E01A1A4F82152">
    <w:name w:val="84A70BE1C04F4DF6B29E01A1A4F82152"/>
  </w:style>
  <w:style w:type="paragraph" w:customStyle="1" w:styleId="42DE90B66DFE4697BC6678DCCDF9BB0A">
    <w:name w:val="42DE90B66DFE4697BC6678DCCDF9BB0A"/>
  </w:style>
  <w:style w:type="paragraph" w:customStyle="1" w:styleId="7A77E018915E432EB7CC81150F8DE1ED">
    <w:name w:val="7A77E018915E432EB7CC81150F8DE1ED"/>
  </w:style>
  <w:style w:type="paragraph" w:customStyle="1" w:styleId="23624F57AB7A409CAA7717DCBAA167A0">
    <w:name w:val="23624F57AB7A409CAA7717DCBAA167A0"/>
  </w:style>
  <w:style w:type="paragraph" w:customStyle="1" w:styleId="AB7B46C64A014D649150F44386B7895C">
    <w:name w:val="AB7B46C64A014D649150F44386B7895C"/>
  </w:style>
  <w:style w:type="paragraph" w:customStyle="1" w:styleId="A55CCF9D54E7478484EABEFD0E2035E2">
    <w:name w:val="A55CCF9D54E7478484EABEFD0E2035E2"/>
  </w:style>
  <w:style w:type="paragraph" w:customStyle="1" w:styleId="D98E42B79E784CA48F2DFF0299160C8E">
    <w:name w:val="D98E42B79E784CA48F2DFF0299160C8E"/>
  </w:style>
  <w:style w:type="paragraph" w:customStyle="1" w:styleId="B7922371F9ED49FC8522330B72190018">
    <w:name w:val="B7922371F9ED49FC8522330B72190018"/>
  </w:style>
  <w:style w:type="paragraph" w:customStyle="1" w:styleId="8500E4D26A2C47E9AECA837102780A67">
    <w:name w:val="8500E4D26A2C47E9AECA837102780A67"/>
  </w:style>
  <w:style w:type="paragraph" w:customStyle="1" w:styleId="7CAC43002DED470B8A804A8699E854FD">
    <w:name w:val="7CAC43002DED470B8A804A8699E854FD"/>
  </w:style>
  <w:style w:type="paragraph" w:customStyle="1" w:styleId="4569361623FE4EAFA0DFB24561944F9A">
    <w:name w:val="4569361623FE4EAFA0DFB24561944F9A"/>
  </w:style>
  <w:style w:type="paragraph" w:customStyle="1" w:styleId="EC1E160BDC7D48D2B7D0F493A3BD7FBF">
    <w:name w:val="EC1E160BDC7D48D2B7D0F493A3BD7FBF"/>
  </w:style>
  <w:style w:type="paragraph" w:customStyle="1" w:styleId="6738D4360FDC4941B4A6EE2140CD3A78">
    <w:name w:val="6738D4360FDC4941B4A6EE2140CD3A78"/>
  </w:style>
  <w:style w:type="paragraph" w:customStyle="1" w:styleId="32EE77B90B364387B9F86428DCA03C8F">
    <w:name w:val="32EE77B90B364387B9F86428DCA03C8F"/>
  </w:style>
  <w:style w:type="paragraph" w:customStyle="1" w:styleId="BBCD4E9F18DB40A2B6F32B499C4CF05F">
    <w:name w:val="BBCD4E9F18DB40A2B6F32B499C4CF05F"/>
  </w:style>
  <w:style w:type="paragraph" w:customStyle="1" w:styleId="47C1F3A51A67496EAF53B92C1DF5764E">
    <w:name w:val="47C1F3A51A67496EAF53B92C1DF5764E"/>
  </w:style>
  <w:style w:type="paragraph" w:customStyle="1" w:styleId="8D13E30470F745D697C956C5449746A7">
    <w:name w:val="8D13E30470F745D697C956C5449746A7"/>
  </w:style>
  <w:style w:type="paragraph" w:customStyle="1" w:styleId="053A11819F7949A686F59420CC88F2AC">
    <w:name w:val="053A11819F7949A686F59420CC88F2AC"/>
  </w:style>
  <w:style w:type="paragraph" w:customStyle="1" w:styleId="C4BC489A006242D6B059C181583BBBCC">
    <w:name w:val="C4BC489A006242D6B059C181583BBBCC"/>
  </w:style>
  <w:style w:type="paragraph" w:customStyle="1" w:styleId="727C4B818C9E478D8C06C3F4BC172225">
    <w:name w:val="727C4B818C9E478D8C06C3F4BC172225"/>
  </w:style>
  <w:style w:type="paragraph" w:customStyle="1" w:styleId="30B20B92C7D74410AF7C2DCF23393EEF">
    <w:name w:val="30B20B92C7D74410AF7C2DCF23393EEF"/>
  </w:style>
  <w:style w:type="paragraph" w:customStyle="1" w:styleId="2A9E29CE7F3247568632EE9C9F78ADF8">
    <w:name w:val="2A9E29CE7F3247568632EE9C9F78ADF8"/>
  </w:style>
  <w:style w:type="paragraph" w:customStyle="1" w:styleId="C8E55C17D48C4D7BB442A804329DF1BF">
    <w:name w:val="C8E55C17D48C4D7BB442A804329DF1BF"/>
  </w:style>
  <w:style w:type="paragraph" w:customStyle="1" w:styleId="71A3B30E957A4A0A86B06A214046EA3E">
    <w:name w:val="71A3B30E957A4A0A86B06A214046EA3E"/>
  </w:style>
  <w:style w:type="paragraph" w:customStyle="1" w:styleId="2996741C99724A109A4385A06547640F">
    <w:name w:val="2996741C99724A109A4385A06547640F"/>
  </w:style>
  <w:style w:type="paragraph" w:customStyle="1" w:styleId="8E01C8EBC71B4AED8347FF515B67820A">
    <w:name w:val="8E01C8EBC71B4AED8347FF515B67820A"/>
  </w:style>
  <w:style w:type="paragraph" w:customStyle="1" w:styleId="F1F1692D9DC44E2C8C9DEC750967396F">
    <w:name w:val="F1F1692D9DC44E2C8C9DEC750967396F"/>
  </w:style>
  <w:style w:type="paragraph" w:customStyle="1" w:styleId="5311C0FDB1AA4712A37D8267B57DB4C9">
    <w:name w:val="5311C0FDB1AA4712A37D8267B57DB4C9"/>
  </w:style>
  <w:style w:type="paragraph" w:customStyle="1" w:styleId="65FCEFD14FC44E49AB03EF0C91B87020">
    <w:name w:val="65FCEFD14FC44E49AB03EF0C91B87020"/>
  </w:style>
  <w:style w:type="paragraph" w:customStyle="1" w:styleId="44AA06F4D2DE444281CD7F658485564D">
    <w:name w:val="44AA06F4D2DE444281CD7F658485564D"/>
  </w:style>
  <w:style w:type="paragraph" w:customStyle="1" w:styleId="AB9DA7A385034335AFA53A6BC0257BAE">
    <w:name w:val="AB9DA7A385034335AFA53A6BC0257BAE"/>
  </w:style>
  <w:style w:type="paragraph" w:customStyle="1" w:styleId="98C2577A2EA243369FB03ADC2D38C5ED">
    <w:name w:val="98C2577A2EA243369FB03ADC2D38C5ED"/>
  </w:style>
  <w:style w:type="paragraph" w:customStyle="1" w:styleId="765737F5F25D4506BC2A9F8E57CA1123">
    <w:name w:val="765737F5F25D4506BC2A9F8E57CA1123"/>
  </w:style>
  <w:style w:type="paragraph" w:customStyle="1" w:styleId="168EEE3FFEF6416883CEE6FAE67755A3">
    <w:name w:val="168EEE3FFEF6416883CEE6FAE67755A3"/>
  </w:style>
  <w:style w:type="paragraph" w:customStyle="1" w:styleId="EC34703145FB4B5EA7FC912315C60B86">
    <w:name w:val="EC34703145FB4B5EA7FC912315C60B86"/>
  </w:style>
  <w:style w:type="paragraph" w:customStyle="1" w:styleId="8713E61AA7F74A1389B99AB64BAD2776">
    <w:name w:val="8713E61AA7F74A1389B99AB64BAD2776"/>
  </w:style>
  <w:style w:type="paragraph" w:customStyle="1" w:styleId="9AED8ECA310D43A0BE8582F9FBDA697A">
    <w:name w:val="9AED8ECA310D43A0BE8582F9FBDA697A"/>
  </w:style>
  <w:style w:type="paragraph" w:customStyle="1" w:styleId="7129B76B97394F59BB73A2E02D63AED0">
    <w:name w:val="7129B76B97394F59BB73A2E02D63AED0"/>
  </w:style>
  <w:style w:type="paragraph" w:customStyle="1" w:styleId="C4E5B00E7B56462EA926A985434C8304">
    <w:name w:val="C4E5B00E7B56462EA926A985434C8304"/>
  </w:style>
  <w:style w:type="paragraph" w:customStyle="1" w:styleId="D1D01A430D5640939BE756FD23F6511C">
    <w:name w:val="D1D01A430D5640939BE756FD23F6511C"/>
  </w:style>
  <w:style w:type="paragraph" w:customStyle="1" w:styleId="F66FB18E9D8244C9B6FA2B057987A5FC">
    <w:name w:val="F66FB18E9D8244C9B6FA2B057987A5FC"/>
  </w:style>
  <w:style w:type="paragraph" w:customStyle="1" w:styleId="D1AF52FF58FA4DB787C1324BBAC8130A">
    <w:name w:val="D1AF52FF58FA4DB787C1324BBAC8130A"/>
  </w:style>
  <w:style w:type="paragraph" w:customStyle="1" w:styleId="DA8EF7ECB5244DB9812C9C842D1685DE">
    <w:name w:val="DA8EF7ECB5244DB9812C9C842D1685DE"/>
  </w:style>
  <w:style w:type="paragraph" w:customStyle="1" w:styleId="2558D82B96144053BB0AFC802D86AE71">
    <w:name w:val="2558D82B96144053BB0AFC802D86AE71"/>
  </w:style>
  <w:style w:type="paragraph" w:customStyle="1" w:styleId="7724FB6CCC0A438EA9F49C0234F48465">
    <w:name w:val="7724FB6CCC0A438EA9F49C0234F48465"/>
  </w:style>
  <w:style w:type="paragraph" w:customStyle="1" w:styleId="1C99261809CF45A3A19D454AD484C0B4">
    <w:name w:val="1C99261809CF45A3A19D454AD484C0B4"/>
  </w:style>
  <w:style w:type="paragraph" w:customStyle="1" w:styleId="22B5C04C158243CB8745EA93081CC5BB">
    <w:name w:val="22B5C04C158243CB8745EA93081CC5BB"/>
  </w:style>
  <w:style w:type="paragraph" w:customStyle="1" w:styleId="F5D38981F4EA4C8C9C2A4900CD3969C5">
    <w:name w:val="F5D38981F4EA4C8C9C2A4900CD3969C5"/>
  </w:style>
  <w:style w:type="paragraph" w:customStyle="1" w:styleId="DFE8ECC55E564D37BDA08C4DAECD50A7">
    <w:name w:val="DFE8ECC55E564D37BDA08C4DAECD50A7"/>
  </w:style>
  <w:style w:type="paragraph" w:customStyle="1" w:styleId="B9455099EDEA4433807FDD5772D2F71F">
    <w:name w:val="B9455099EDEA4433807FDD5772D2F71F"/>
  </w:style>
  <w:style w:type="paragraph" w:customStyle="1" w:styleId="C1BED7292B3D42FB8D3CC63C5ED8852B">
    <w:name w:val="C1BED7292B3D42FB8D3CC63C5ED8852B"/>
  </w:style>
  <w:style w:type="paragraph" w:customStyle="1" w:styleId="EAB6C6B5E7B3456A8D05CA8E75138641">
    <w:name w:val="EAB6C6B5E7B3456A8D05CA8E75138641"/>
  </w:style>
  <w:style w:type="paragraph" w:customStyle="1" w:styleId="B1B4A5620ED449E2B3972C9133184165">
    <w:name w:val="B1B4A5620ED449E2B3972C9133184165"/>
  </w:style>
  <w:style w:type="paragraph" w:customStyle="1" w:styleId="71D42E5CD0F1462A9FAB0610ABC75E52">
    <w:name w:val="71D42E5CD0F1462A9FAB0610ABC75E52"/>
  </w:style>
  <w:style w:type="paragraph" w:customStyle="1" w:styleId="282772840DC24C42883D1387BB5E493B">
    <w:name w:val="282772840DC24C42883D1387BB5E493B"/>
  </w:style>
  <w:style w:type="paragraph" w:customStyle="1" w:styleId="9C99197FB0E54B51B76ECC7270EC7669">
    <w:name w:val="9C99197FB0E54B51B76ECC7270EC7669"/>
  </w:style>
  <w:style w:type="paragraph" w:customStyle="1" w:styleId="D50487A38D11497B94AFF255D7954D2F">
    <w:name w:val="D50487A38D11497B94AFF255D7954D2F"/>
  </w:style>
  <w:style w:type="paragraph" w:customStyle="1" w:styleId="83E6D8E407A5432E9DA7EA55AABF3E56">
    <w:name w:val="83E6D8E407A5432E9DA7EA55AABF3E56"/>
  </w:style>
  <w:style w:type="character" w:styleId="Hyperlink">
    <w:name w:val="Hyperlink"/>
    <w:basedOn w:val="DefaultParagraphFont"/>
    <w:uiPriority w:val="99"/>
    <w:unhideWhenUsed/>
    <w:rPr>
      <w:color w:val="0563C1" w:themeColor="hyperlink"/>
      <w:u w:val="single"/>
    </w:rPr>
  </w:style>
  <w:style w:type="paragraph" w:customStyle="1" w:styleId="E4DF8FB7D29C4FABA72F07C9E473C016">
    <w:name w:val="E4DF8FB7D29C4FABA72F07C9E473C016"/>
  </w:style>
  <w:style w:type="paragraph" w:customStyle="1" w:styleId="2D6397F58EE04D4094B6077AE72942AC">
    <w:name w:val="2D6397F58EE04D4094B6077AE72942AC"/>
    <w:rsid w:val="005E3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{A247B4F7-CECC-4258-96ED-91AA07311420}tf03982351_win32.dotx</Template>
  <TotalTime>176</TotalTime>
  <Pages>9</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 Khandelwal</cp:lastModifiedBy>
  <cp:revision>2</cp:revision>
  <dcterms:created xsi:type="dcterms:W3CDTF">2024-10-06T18:09:00Z</dcterms:created>
  <dcterms:modified xsi:type="dcterms:W3CDTF">2024-10-06T21:05:00Z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